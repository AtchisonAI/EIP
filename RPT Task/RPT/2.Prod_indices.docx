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31"/>
        <w:gridCol w:w="969"/>
      </w:tblGrid>
      <w:tr w:rsidR="00317EAD" w:rsidRPr="00425EB2" w:rsidTr="00317EAD">
        <w:trPr>
          <w:cantSplit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auto"/>
          </w:tcPr>
          <w:p w:rsidR="00317EAD" w:rsidRPr="00425EB2" w:rsidRDefault="00317EAD" w:rsidP="00C07F4E">
            <w:pPr>
              <w:tabs>
                <w:tab w:val="right" w:pos="2142"/>
              </w:tabs>
              <w:spacing w:after="60" w:line="288" w:lineRule="auto"/>
              <w:ind w:right="-108"/>
              <w:jc w:val="center"/>
              <w:rPr>
                <w:rFonts w:eastAsia="Arial Unicode MS" w:cs="Arial"/>
                <w:b/>
                <w:bCs/>
                <w:sz w:val="28"/>
                <w:szCs w:val="28"/>
                <w:lang w:eastAsia="zh-CN"/>
              </w:rPr>
            </w:pPr>
            <w:r w:rsidRPr="00425EB2">
              <w:rPr>
                <w:rFonts w:eastAsia="Arial Unicode MS" w:cs="Arial"/>
                <w:b/>
                <w:bCs/>
                <w:sz w:val="28"/>
                <w:szCs w:val="28"/>
                <w:lang w:eastAsia="zh-CN"/>
              </w:rPr>
              <w:t>User Requirement Document</w:t>
            </w:r>
          </w:p>
        </w:tc>
      </w:tr>
      <w:tr w:rsidR="00C04395" w:rsidRPr="00425EB2" w:rsidTr="001E464E">
        <w:tc>
          <w:tcPr>
            <w:tcW w:w="8931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969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1E464E">
        <w:tc>
          <w:tcPr>
            <w:tcW w:w="8931" w:type="dxa"/>
          </w:tcPr>
          <w:p w:rsidR="00C04395" w:rsidRDefault="005B1AF7" w:rsidP="00D46E46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Report </w:t>
            </w:r>
            <w:r w:rsidR="008D2EC3">
              <w:rPr>
                <w:rFonts w:cs="Arial" w:hint="eastAsia"/>
                <w:b w:val="0"/>
                <w:lang w:eastAsia="zh-CN"/>
              </w:rPr>
              <w:t>UI:</w:t>
            </w:r>
          </w:p>
          <w:p w:rsidR="008D2EC3" w:rsidRDefault="00893215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86400" cy="3286125"/>
                  <wp:effectExtent l="0" t="0" r="0" b="9525"/>
                  <wp:docPr id="2" name="내용 개체 틀 7" descr="说明: MAIN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7" descr="说明: MAIN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O</w:t>
            </w:r>
            <w:r>
              <w:rPr>
                <w:rFonts w:cs="Arial" w:hint="eastAsia"/>
                <w:b w:val="0"/>
                <w:noProof/>
                <w:lang w:eastAsia="zh-CN"/>
              </w:rPr>
              <w:t>ut:</w:t>
            </w:r>
          </w:p>
          <w:p w:rsidR="00A725D9" w:rsidRPr="00A725D9" w:rsidRDefault="00893215" w:rsidP="008D2EC3">
            <w:pPr>
              <w:pStyle w:val="TemplateSubHeading"/>
              <w:ind w:left="420"/>
              <w:rPr>
                <w:rFonts w:cs="Arial"/>
                <w:b w:val="0"/>
                <w:noProof/>
                <w:lang w:eastAsia="zh-CN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86400" cy="2171700"/>
                  <wp:effectExtent l="0" t="0" r="0" b="0"/>
                  <wp:docPr id="3" name="내용 개체 틀 6" descr="说明: out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6" descr="说明: out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R</w:t>
            </w:r>
            <w:r>
              <w:rPr>
                <w:rFonts w:cs="Arial" w:hint="eastAsia"/>
                <w:b w:val="0"/>
                <w:noProof/>
                <w:lang w:eastAsia="zh-CN"/>
              </w:rPr>
              <w:t>ework:</w:t>
            </w:r>
          </w:p>
          <w:p w:rsidR="00A725D9" w:rsidRDefault="00893215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lastRenderedPageBreak/>
              <w:drawing>
                <wp:inline distT="0" distB="0" distL="0" distR="0">
                  <wp:extent cx="5486400" cy="2486025"/>
                  <wp:effectExtent l="0" t="0" r="0" b="9525"/>
                  <wp:docPr id="4" name="내용 개체 틀 6" descr="说明: rework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6" descr="说明: rework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S</w:t>
            </w:r>
            <w:r>
              <w:rPr>
                <w:rFonts w:cs="Arial" w:hint="eastAsia"/>
                <w:b w:val="0"/>
                <w:noProof/>
                <w:lang w:eastAsia="zh-CN"/>
              </w:rPr>
              <w:t>crap:</w:t>
            </w:r>
          </w:p>
          <w:p w:rsidR="00A725D9" w:rsidRDefault="00893215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86400" cy="1771650"/>
                  <wp:effectExtent l="0" t="0" r="0" b="0"/>
                  <wp:docPr id="5" name="내용 개체 틀 6" descr="说明: scrap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6" descr="说明: scrap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S</w:t>
            </w:r>
            <w:r>
              <w:rPr>
                <w:rFonts w:cs="Arial" w:hint="eastAsia"/>
                <w:b w:val="0"/>
                <w:noProof/>
                <w:lang w:eastAsia="zh-CN"/>
              </w:rPr>
              <w:t>tart:</w:t>
            </w:r>
          </w:p>
          <w:p w:rsidR="00A725D9" w:rsidRDefault="00893215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86400" cy="1847850"/>
                  <wp:effectExtent l="0" t="0" r="0" b="0"/>
                  <wp:docPr id="6" name="내용 개체 틀 7" descr="说明: start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7" descr="说明: start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5D9" w:rsidRDefault="00A725D9" w:rsidP="008D2EC3">
            <w:pPr>
              <w:pStyle w:val="TemplateSubHeading"/>
              <w:ind w:left="420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B</w:t>
            </w:r>
            <w:r>
              <w:rPr>
                <w:rFonts w:cs="Arial" w:hint="eastAsia"/>
                <w:b w:val="0"/>
                <w:noProof/>
                <w:lang w:eastAsia="zh-CN"/>
              </w:rPr>
              <w:t>ank:</w:t>
            </w:r>
          </w:p>
          <w:p w:rsidR="00A725D9" w:rsidRPr="00BF71A5" w:rsidRDefault="00893215" w:rsidP="008D2EC3">
            <w:pPr>
              <w:pStyle w:val="TemplateSubHeading"/>
              <w:ind w:left="420"/>
              <w:rPr>
                <w:rFonts w:cs="Arial"/>
                <w:b w:val="0"/>
              </w:rPr>
            </w:pPr>
            <w:r w:rsidRPr="00A725D9">
              <w:rPr>
                <w:rFonts w:cs="Arial"/>
                <w:b w:val="0"/>
                <w:noProof/>
                <w:lang w:eastAsia="zh-CN"/>
              </w:rPr>
              <w:lastRenderedPageBreak/>
              <w:drawing>
                <wp:inline distT="0" distB="0" distL="0" distR="0">
                  <wp:extent cx="5486400" cy="1752600"/>
                  <wp:effectExtent l="0" t="0" r="0" b="0"/>
                  <wp:docPr id="1" name="내용 개체 틀 7" descr="说明: bank.jp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내용 개체 틀 7" descr="说明: bank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:rsidR="00C04395" w:rsidRDefault="00C04395" w:rsidP="00FB6470">
            <w:pPr>
              <w:pStyle w:val="TemplateSubHeading"/>
              <w:ind w:left="420"/>
              <w:rPr>
                <w:rFonts w:cs="Arial" w:hint="eastAsia"/>
                <w:b w:val="0"/>
                <w:lang w:eastAsia="zh-CN"/>
              </w:rPr>
            </w:pPr>
          </w:p>
          <w:p w:rsidR="00A725D9" w:rsidRPr="00425EB2" w:rsidRDefault="00A725D9" w:rsidP="00FB6470">
            <w:pPr>
              <w:pStyle w:val="TemplateSubHeading"/>
              <w:ind w:left="420"/>
              <w:rPr>
                <w:rFonts w:cs="Arial" w:hint="eastAsia"/>
                <w:b w:val="0"/>
                <w:lang w:eastAsia="zh-CN"/>
              </w:rPr>
            </w:pPr>
          </w:p>
        </w:tc>
      </w:tr>
      <w:tr w:rsidR="00B73E08" w:rsidRPr="00425EB2" w:rsidTr="001E464E">
        <w:tc>
          <w:tcPr>
            <w:tcW w:w="8931" w:type="dxa"/>
            <w:tcBorders>
              <w:bottom w:val="single" w:sz="4" w:space="0" w:color="auto"/>
            </w:tcBorders>
          </w:tcPr>
          <w:p w:rsidR="00B73E08" w:rsidRPr="00222643" w:rsidRDefault="00222643" w:rsidP="00222643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/>
                <w:b w:val="0"/>
                <w:lang w:eastAsia="zh-CN"/>
              </w:rPr>
              <w:lastRenderedPageBreak/>
              <w:t>R</w:t>
            </w:r>
            <w:r>
              <w:rPr>
                <w:rFonts w:cs="Arial" w:hint="eastAsia"/>
                <w:b w:val="0"/>
                <w:lang w:eastAsia="zh-CN"/>
              </w:rPr>
              <w:t>eport definition</w:t>
            </w:r>
          </w:p>
          <w:tbl>
            <w:tblPr>
              <w:tblW w:w="11080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2126"/>
              <w:gridCol w:w="7514"/>
            </w:tblGrid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Location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Field Name</w:t>
                  </w:r>
                </w:p>
              </w:tc>
              <w:tc>
                <w:tcPr>
                  <w:tcW w:w="7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Description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Condition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 type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production/engineer/NPW/SubTotal, subtotal?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from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from date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to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to date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index table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date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date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boh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begin on hand WIP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eoh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end on hand WIP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move(lot)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 stage move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move(wafer)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stage move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t/r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move/eoh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start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start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out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out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bankin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bankin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bankout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bankout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scrap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scrap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unscrap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wafer unscrap qty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yield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out/(out+scrap-unscrap)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wip</w:t>
                  </w:r>
                </w:p>
              </w:tc>
            </w:tr>
            <w:tr w:rsidR="004611B7" w:rsidRPr="004611B7" w:rsidTr="007C2E98">
              <w:trPr>
                <w:trHeight w:val="330"/>
              </w:trPr>
              <w:tc>
                <w:tcPr>
                  <w:tcW w:w="14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rework</w:t>
                  </w:r>
                </w:p>
              </w:tc>
              <w:tc>
                <w:tcPr>
                  <w:tcW w:w="7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11B7" w:rsidRPr="004611B7" w:rsidRDefault="004611B7" w:rsidP="004611B7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4611B7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rework wip</w:t>
                  </w:r>
                </w:p>
              </w:tc>
            </w:tr>
          </w:tbl>
          <w:p w:rsidR="00222643" w:rsidRDefault="00222643" w:rsidP="0008701B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  <w:p w:rsidR="0008701B" w:rsidRPr="00FC3DD8" w:rsidRDefault="0008701B" w:rsidP="0008701B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  <w:bookmarkStart w:id="0" w:name="_GoBack"/>
      <w:bookmarkEnd w:id="0"/>
    </w:p>
    <w:sectPr w:rsidR="00A92704" w:rsidRPr="00A92704" w:rsidSect="002D3ED1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C17" w:rsidRDefault="00635C17">
      <w:r>
        <w:separator/>
      </w:r>
    </w:p>
  </w:endnote>
  <w:endnote w:type="continuationSeparator" w:id="0">
    <w:p w:rsidR="00635C17" w:rsidRDefault="0063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b"/>
    </w:pPr>
  </w:p>
  <w:p w:rsidR="00C07F4E" w:rsidRDefault="00C07F4E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&lt;&lt;Version Number&gt;&gt;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&lt;&lt;Project Document Id&gt;&gt;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893215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893215">
            <w:rPr>
              <w:noProof/>
              <w:snapToGrid w:val="0"/>
              <w:sz w:val="12"/>
            </w:rPr>
            <w:t>26 July 2018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893215">
            <w:rPr>
              <w:noProof/>
              <w:snapToGrid w:val="0"/>
              <w:sz w:val="12"/>
            </w:rPr>
            <w:t>13:13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C07F4E" w:rsidRPr="00E25001"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5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</w:p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893215">
            <w:rPr>
              <w:noProof/>
              <w:snapToGrid w:val="0"/>
              <w:sz w:val="12"/>
            </w:rPr>
            <w:t>26 July 2018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893215">
            <w:rPr>
              <w:noProof/>
              <w:snapToGrid w:val="0"/>
              <w:sz w:val="12"/>
            </w:rPr>
            <w:t>13:13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C07F4E" w:rsidRDefault="00C07F4E">
    <w:pPr>
      <w:pStyle w:val="ab"/>
    </w:pPr>
  </w:p>
  <w:p w:rsidR="00C07F4E" w:rsidRDefault="00C07F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C17" w:rsidRDefault="00635C17">
      <w:r>
        <w:separator/>
      </w:r>
    </w:p>
  </w:footnote>
  <w:footnote w:type="continuationSeparator" w:id="0">
    <w:p w:rsidR="00635C17" w:rsidRDefault="00635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5"/>
    </w:pPr>
  </w:p>
  <w:p w:rsidR="00C07F4E" w:rsidRDefault="00C07F4E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C07F4E" w:rsidRPr="00E25001" w:rsidRDefault="00C07F4E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Pr="00E25001">
            <w:rPr>
              <w:kern w:val="0"/>
            </w:rPr>
            <w:t>&lt;&lt;Project Acronym&gt;&gt;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Pr="00E25001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07F4E" w:rsidRPr="00E25001" w:rsidRDefault="00893215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7" name="图片 7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C07F4E" w:rsidRPr="00E25001" w:rsidRDefault="00C07F4E">
          <w:pPr>
            <w:pStyle w:val="4"/>
            <w:spacing w:before="80" w:after="80"/>
          </w:pPr>
          <w:fldSimple w:instr=" DOCPROPERTY &quot;Customer_Name&quot;  \* MERGEFORMAT ">
            <w:r w:rsidRPr="00E25001">
              <w:t>&lt;&lt;Customer Name&gt;&gt;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Pr="00E25001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07F4E" w:rsidRPr="00E25001" w:rsidRDefault="00C07F4E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Pr="00CD3985" w:rsidRDefault="00C07F4E">
    <w:pPr>
      <w:pStyle w:val="a5"/>
      <w:ind w:firstLine="720"/>
      <w:rPr>
        <w:sz w:val="12"/>
      </w:rPr>
    </w:pPr>
  </w:p>
  <w:p w:rsidR="00C07F4E" w:rsidRDefault="00C07F4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C07F4E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28.5pt" o:ole="" fillcolor="window">
                <v:imagedata r:id="rId1" o:title=""/>
              </v:shape>
              <o:OLEObject Type="Embed" ProgID="MSPhotoEd.3" ShapeID="_x0000_i1025" DrawAspect="Content" ObjectID="_1594116433" r:id="rId2"/>
            </w:object>
          </w:r>
        </w:p>
      </w:tc>
    </w:tr>
  </w:tbl>
  <w:p w:rsidR="00C07F4E" w:rsidRDefault="00C07F4E">
    <w:pPr>
      <w:pStyle w:val="a5"/>
    </w:pPr>
  </w:p>
  <w:p w:rsidR="00C07F4E" w:rsidRDefault="00C07F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5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6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7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8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20"/>
  </w:num>
  <w:num w:numId="13">
    <w:abstractNumId w:val="3"/>
  </w:num>
  <w:num w:numId="14">
    <w:abstractNumId w:val="19"/>
  </w:num>
  <w:num w:numId="15">
    <w:abstractNumId w:val="9"/>
  </w:num>
  <w:num w:numId="16">
    <w:abstractNumId w:val="4"/>
  </w:num>
  <w:num w:numId="17">
    <w:abstractNumId w:val="12"/>
  </w:num>
  <w:num w:numId="18">
    <w:abstractNumId w:val="10"/>
  </w:num>
  <w:num w:numId="19">
    <w:abstractNumId w:val="5"/>
  </w:num>
  <w:num w:numId="20">
    <w:abstractNumId w:val="8"/>
  </w:num>
  <w:num w:numId="2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454A"/>
    <w:rsid w:val="00006C78"/>
    <w:rsid w:val="000112ED"/>
    <w:rsid w:val="00017F24"/>
    <w:rsid w:val="00020B91"/>
    <w:rsid w:val="000372A3"/>
    <w:rsid w:val="0004451A"/>
    <w:rsid w:val="00054679"/>
    <w:rsid w:val="0006200E"/>
    <w:rsid w:val="0007280F"/>
    <w:rsid w:val="0008701B"/>
    <w:rsid w:val="000B1DF3"/>
    <w:rsid w:val="000C109F"/>
    <w:rsid w:val="000C2BED"/>
    <w:rsid w:val="000D1373"/>
    <w:rsid w:val="000D6678"/>
    <w:rsid w:val="000D7441"/>
    <w:rsid w:val="00104D2B"/>
    <w:rsid w:val="001260CF"/>
    <w:rsid w:val="00175349"/>
    <w:rsid w:val="001807CC"/>
    <w:rsid w:val="00186412"/>
    <w:rsid w:val="001B243E"/>
    <w:rsid w:val="001B4DDC"/>
    <w:rsid w:val="001B763C"/>
    <w:rsid w:val="001C20AC"/>
    <w:rsid w:val="001D32B5"/>
    <w:rsid w:val="001D7507"/>
    <w:rsid w:val="001E464E"/>
    <w:rsid w:val="001F0248"/>
    <w:rsid w:val="001F2765"/>
    <w:rsid w:val="00205369"/>
    <w:rsid w:val="00221F63"/>
    <w:rsid w:val="00222643"/>
    <w:rsid w:val="00222AAA"/>
    <w:rsid w:val="00234194"/>
    <w:rsid w:val="00234E6F"/>
    <w:rsid w:val="00266815"/>
    <w:rsid w:val="00271BF1"/>
    <w:rsid w:val="00275DE5"/>
    <w:rsid w:val="00283DEE"/>
    <w:rsid w:val="00283EE8"/>
    <w:rsid w:val="002A6D95"/>
    <w:rsid w:val="002A7332"/>
    <w:rsid w:val="002C35BC"/>
    <w:rsid w:val="002D027E"/>
    <w:rsid w:val="002D3ED1"/>
    <w:rsid w:val="002F1144"/>
    <w:rsid w:val="00312819"/>
    <w:rsid w:val="00313AC7"/>
    <w:rsid w:val="00314E8C"/>
    <w:rsid w:val="00317EAD"/>
    <w:rsid w:val="00372F83"/>
    <w:rsid w:val="00387AEC"/>
    <w:rsid w:val="00391276"/>
    <w:rsid w:val="003956FE"/>
    <w:rsid w:val="003A0478"/>
    <w:rsid w:val="003B7483"/>
    <w:rsid w:val="003C1C34"/>
    <w:rsid w:val="003C35C0"/>
    <w:rsid w:val="003F0AED"/>
    <w:rsid w:val="003F3417"/>
    <w:rsid w:val="003F5B98"/>
    <w:rsid w:val="00403A10"/>
    <w:rsid w:val="00425EB2"/>
    <w:rsid w:val="00430553"/>
    <w:rsid w:val="00434252"/>
    <w:rsid w:val="0045383F"/>
    <w:rsid w:val="0046074A"/>
    <w:rsid w:val="004611B7"/>
    <w:rsid w:val="00461F8C"/>
    <w:rsid w:val="00470FBD"/>
    <w:rsid w:val="00477B33"/>
    <w:rsid w:val="00487627"/>
    <w:rsid w:val="00491A52"/>
    <w:rsid w:val="004A44E2"/>
    <w:rsid w:val="004B0EE0"/>
    <w:rsid w:val="004C0217"/>
    <w:rsid w:val="004D6D23"/>
    <w:rsid w:val="004E47FA"/>
    <w:rsid w:val="004F05CC"/>
    <w:rsid w:val="004F3CAB"/>
    <w:rsid w:val="004F5A79"/>
    <w:rsid w:val="00551407"/>
    <w:rsid w:val="0055401E"/>
    <w:rsid w:val="00583477"/>
    <w:rsid w:val="00583631"/>
    <w:rsid w:val="005936B4"/>
    <w:rsid w:val="005B1AF7"/>
    <w:rsid w:val="005C69AF"/>
    <w:rsid w:val="005C6B46"/>
    <w:rsid w:val="005E392D"/>
    <w:rsid w:val="006072E3"/>
    <w:rsid w:val="00611932"/>
    <w:rsid w:val="00614929"/>
    <w:rsid w:val="00635C17"/>
    <w:rsid w:val="0065377B"/>
    <w:rsid w:val="00653CCD"/>
    <w:rsid w:val="006557D5"/>
    <w:rsid w:val="00663041"/>
    <w:rsid w:val="00670915"/>
    <w:rsid w:val="0067731E"/>
    <w:rsid w:val="00680A45"/>
    <w:rsid w:val="00685867"/>
    <w:rsid w:val="006866CE"/>
    <w:rsid w:val="006919D5"/>
    <w:rsid w:val="006B1D9A"/>
    <w:rsid w:val="006B2D88"/>
    <w:rsid w:val="006B5D80"/>
    <w:rsid w:val="006D252E"/>
    <w:rsid w:val="006F5463"/>
    <w:rsid w:val="007136AB"/>
    <w:rsid w:val="00730CF1"/>
    <w:rsid w:val="00733071"/>
    <w:rsid w:val="00741A32"/>
    <w:rsid w:val="00756419"/>
    <w:rsid w:val="00764D1B"/>
    <w:rsid w:val="00766A12"/>
    <w:rsid w:val="007755E5"/>
    <w:rsid w:val="00782356"/>
    <w:rsid w:val="00783477"/>
    <w:rsid w:val="00787E8F"/>
    <w:rsid w:val="007A0177"/>
    <w:rsid w:val="007B6730"/>
    <w:rsid w:val="007C1B83"/>
    <w:rsid w:val="007C2E98"/>
    <w:rsid w:val="007D5590"/>
    <w:rsid w:val="007E20BD"/>
    <w:rsid w:val="007E4E45"/>
    <w:rsid w:val="007E5028"/>
    <w:rsid w:val="007F24F3"/>
    <w:rsid w:val="00820F3D"/>
    <w:rsid w:val="008253FF"/>
    <w:rsid w:val="008354A6"/>
    <w:rsid w:val="00836195"/>
    <w:rsid w:val="0084071C"/>
    <w:rsid w:val="00840EC3"/>
    <w:rsid w:val="00842B08"/>
    <w:rsid w:val="00843A60"/>
    <w:rsid w:val="00872FBC"/>
    <w:rsid w:val="008803B5"/>
    <w:rsid w:val="00893215"/>
    <w:rsid w:val="008B43E2"/>
    <w:rsid w:val="008B735E"/>
    <w:rsid w:val="008C093B"/>
    <w:rsid w:val="008C2BBB"/>
    <w:rsid w:val="008D2EC3"/>
    <w:rsid w:val="008D4BD7"/>
    <w:rsid w:val="008D7F42"/>
    <w:rsid w:val="008E29B0"/>
    <w:rsid w:val="008E74F0"/>
    <w:rsid w:val="008F379E"/>
    <w:rsid w:val="009016DA"/>
    <w:rsid w:val="00905FD0"/>
    <w:rsid w:val="00910A86"/>
    <w:rsid w:val="009359C7"/>
    <w:rsid w:val="00942539"/>
    <w:rsid w:val="009547B9"/>
    <w:rsid w:val="00964337"/>
    <w:rsid w:val="0097076F"/>
    <w:rsid w:val="009912BA"/>
    <w:rsid w:val="009A4CAF"/>
    <w:rsid w:val="009A7B66"/>
    <w:rsid w:val="009C38B7"/>
    <w:rsid w:val="009C56E6"/>
    <w:rsid w:val="009C66FC"/>
    <w:rsid w:val="009D2CDD"/>
    <w:rsid w:val="009E2C9A"/>
    <w:rsid w:val="009F0284"/>
    <w:rsid w:val="009F4B2E"/>
    <w:rsid w:val="00A14B03"/>
    <w:rsid w:val="00A1584B"/>
    <w:rsid w:val="00A424BB"/>
    <w:rsid w:val="00A462BA"/>
    <w:rsid w:val="00A7028E"/>
    <w:rsid w:val="00A725D9"/>
    <w:rsid w:val="00A737E1"/>
    <w:rsid w:val="00A76E99"/>
    <w:rsid w:val="00A8786D"/>
    <w:rsid w:val="00A92704"/>
    <w:rsid w:val="00AA2DF9"/>
    <w:rsid w:val="00AB0B9D"/>
    <w:rsid w:val="00AB58CD"/>
    <w:rsid w:val="00AC0B43"/>
    <w:rsid w:val="00AE5B19"/>
    <w:rsid w:val="00AF34A4"/>
    <w:rsid w:val="00B03304"/>
    <w:rsid w:val="00B03F76"/>
    <w:rsid w:val="00B10F47"/>
    <w:rsid w:val="00B16E4D"/>
    <w:rsid w:val="00B2186E"/>
    <w:rsid w:val="00B449CF"/>
    <w:rsid w:val="00B55F49"/>
    <w:rsid w:val="00B65347"/>
    <w:rsid w:val="00B70C01"/>
    <w:rsid w:val="00B73E08"/>
    <w:rsid w:val="00B75799"/>
    <w:rsid w:val="00B83C1D"/>
    <w:rsid w:val="00BA00DB"/>
    <w:rsid w:val="00BA0259"/>
    <w:rsid w:val="00BA3BC7"/>
    <w:rsid w:val="00BB2810"/>
    <w:rsid w:val="00BB39F7"/>
    <w:rsid w:val="00BC0C6F"/>
    <w:rsid w:val="00BD57FF"/>
    <w:rsid w:val="00BD79A9"/>
    <w:rsid w:val="00BE48BC"/>
    <w:rsid w:val="00BE5643"/>
    <w:rsid w:val="00BF20A3"/>
    <w:rsid w:val="00BF4862"/>
    <w:rsid w:val="00BF71A5"/>
    <w:rsid w:val="00C00892"/>
    <w:rsid w:val="00C04395"/>
    <w:rsid w:val="00C07F4E"/>
    <w:rsid w:val="00C15877"/>
    <w:rsid w:val="00C47E09"/>
    <w:rsid w:val="00C50F33"/>
    <w:rsid w:val="00C55E59"/>
    <w:rsid w:val="00C57135"/>
    <w:rsid w:val="00C7132D"/>
    <w:rsid w:val="00CC3600"/>
    <w:rsid w:val="00CD3985"/>
    <w:rsid w:val="00CE47B0"/>
    <w:rsid w:val="00CE6763"/>
    <w:rsid w:val="00D07047"/>
    <w:rsid w:val="00D25067"/>
    <w:rsid w:val="00D46E46"/>
    <w:rsid w:val="00D51D7A"/>
    <w:rsid w:val="00D57C94"/>
    <w:rsid w:val="00D85F0A"/>
    <w:rsid w:val="00D86CEA"/>
    <w:rsid w:val="00D90A5E"/>
    <w:rsid w:val="00D950A3"/>
    <w:rsid w:val="00DC18BA"/>
    <w:rsid w:val="00DC1E42"/>
    <w:rsid w:val="00DC2FB4"/>
    <w:rsid w:val="00DC3B96"/>
    <w:rsid w:val="00DC4B12"/>
    <w:rsid w:val="00DC5117"/>
    <w:rsid w:val="00DC67A8"/>
    <w:rsid w:val="00DD10E0"/>
    <w:rsid w:val="00DE3B84"/>
    <w:rsid w:val="00DF09E7"/>
    <w:rsid w:val="00DF4795"/>
    <w:rsid w:val="00DF4D84"/>
    <w:rsid w:val="00DF690A"/>
    <w:rsid w:val="00E02CFE"/>
    <w:rsid w:val="00E25001"/>
    <w:rsid w:val="00E25B88"/>
    <w:rsid w:val="00E31D8B"/>
    <w:rsid w:val="00E37AB9"/>
    <w:rsid w:val="00E50C68"/>
    <w:rsid w:val="00E721C5"/>
    <w:rsid w:val="00E945C1"/>
    <w:rsid w:val="00EC6037"/>
    <w:rsid w:val="00EE37C7"/>
    <w:rsid w:val="00EF2353"/>
    <w:rsid w:val="00F02E42"/>
    <w:rsid w:val="00F04D49"/>
    <w:rsid w:val="00F07773"/>
    <w:rsid w:val="00F35BE3"/>
    <w:rsid w:val="00F4795D"/>
    <w:rsid w:val="00F53846"/>
    <w:rsid w:val="00F85AE2"/>
    <w:rsid w:val="00F940B8"/>
    <w:rsid w:val="00F97ECA"/>
    <w:rsid w:val="00FA1EF8"/>
    <w:rsid w:val="00FB6470"/>
    <w:rsid w:val="00FC3DD8"/>
    <w:rsid w:val="00FC6DDF"/>
    <w:rsid w:val="00FF3F40"/>
    <w:rsid w:val="00FF4B09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BA1B4-3CBD-4A40-A79D-4F465F0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1DE0B-0D6A-40DA-B38A-302EAF1D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Shi, Xiaodong</Manager>
  <Company>NEC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 zhang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2018-07-26T05:21:00Z</dcterms:created>
  <dcterms:modified xsi:type="dcterms:W3CDTF">2018-07-26T05:21:00Z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
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505"/>
        <w:gridCol w:w="1395"/>
      </w:tblGrid>
      <w:tr w:rsidR="00C04395" w:rsidRPr="00425EB2" w:rsidTr="00FB6470">
        <w:tc>
          <w:tcPr>
            <w:tcW w:w="8505" w:type="dxa"/>
            <w:shd w:val="clear" w:color="auto" w:fill="D6E3BC"/>
          </w:tcPr>
          <w:p w:rsidR="00C04395" w:rsidRPr="00425EB2" w:rsidRDefault="00AA2DF9" w:rsidP="00FB6470">
            <w:pPr>
              <w:pStyle w:val="TemplateSubHeading"/>
              <w:rPr>
                <w:rFonts w:cs="Arial"/>
                <w:lang w:eastAsia="zh-CN"/>
              </w:rPr>
            </w:pPr>
            <w:r w:rsidRPr="00425EB2">
              <w:rPr>
                <w:rFonts w:eastAsia="Arial Unicode MS" w:cs="Arial"/>
                <w:bCs/>
                <w:lang w:eastAsia="zh-CN"/>
              </w:rPr>
              <w:t xml:space="preserve">Requirement </w:t>
            </w:r>
            <w:r w:rsidR="000D7441">
              <w:rPr>
                <w:rFonts w:eastAsia="Arial Unicode MS" w:cs="Arial" w:hint="eastAsia"/>
                <w:bCs/>
                <w:lang w:eastAsia="zh-CN"/>
              </w:rPr>
              <w:t xml:space="preserve">item </w:t>
            </w:r>
            <w:r w:rsidRPr="00425EB2">
              <w:rPr>
                <w:rFonts w:eastAsia="Arial Unicode MS" w:cs="Arial"/>
                <w:bCs/>
                <w:lang w:eastAsia="zh-CN"/>
              </w:rPr>
              <w:t>detail descriptions</w:t>
            </w:r>
          </w:p>
        </w:tc>
        <w:tc>
          <w:tcPr>
            <w:tcW w:w="1395" w:type="dxa"/>
            <w:shd w:val="clear" w:color="auto" w:fill="D6E3BC"/>
          </w:tcPr>
          <w:p w:rsidR="00C04395" w:rsidRPr="00425EB2" w:rsidRDefault="00C04395" w:rsidP="00FB6470">
            <w:pPr>
              <w:pStyle w:val="TemplateSubHeading"/>
              <w:jc w:val="center"/>
              <w:rPr>
                <w:rFonts w:eastAsia="Malgun Gothic" w:cs="Arial"/>
                <w:lang w:eastAsia="ko-KR"/>
              </w:rPr>
            </w:pPr>
            <w:r w:rsidRPr="00425EB2">
              <w:rPr>
                <w:rFonts w:eastAsia="Malgun Gothic" w:cs="Arial"/>
                <w:lang w:eastAsia="ko-KR"/>
              </w:rPr>
              <w:t>Result</w:t>
            </w:r>
          </w:p>
        </w:tc>
      </w:tr>
      <w:tr w:rsidR="00C04395" w:rsidRPr="00425EB2" w:rsidTr="00FB6470">
        <w:tc>
          <w:tcPr>
            <w:tcW w:w="8505" w:type="dxa"/>
          </w:tcPr>
          <w:p w:rsidR="00C04395" w:rsidRPr="00BF71A5" w:rsidRDefault="0037692F" w:rsidP="0096649C">
            <w:pPr>
              <w:pStyle w:val="TemplateSubHeading"/>
              <w:numPr>
                <w:ilvl w:val="0"/>
                <w:numId w:val="12"/>
              </w:numPr>
              <w:rPr>
                <w:rFonts w:cs="Arial"/>
                <w:b w:val="0"/>
              </w:rPr>
            </w:pPr>
            <w:r>
              <w:rPr>
                <w:rFonts w:cs="Arial" w:hint="eastAsia"/>
                <w:b w:val="0"/>
                <w:lang w:eastAsia="zh-CN"/>
              </w:rPr>
              <w:t xml:space="preserve">Report name is </w:t>
            </w:r>
            <w:r>
              <w:rPr>
                <w:rFonts w:cs="Arial"/>
                <w:b w:val="0"/>
                <w:lang w:eastAsia="zh-CN"/>
              </w:rPr>
              <w:t>“</w:t>
            </w:r>
            <w:r w:rsidR="0096649C">
              <w:rPr>
                <w:rFonts w:eastAsia="Arial Unicode MS" w:cs="Arial" w:hint="eastAsia"/>
                <w:b w:val="0"/>
                <w:bCs/>
                <w:sz w:val="22"/>
                <w:szCs w:val="22"/>
                <w:lang w:eastAsia="zh-CN"/>
              </w:rPr>
              <w:t xml:space="preserve">Product </w:t>
            </w:r>
            <w:r w:rsidR="00E332A9">
              <w:rPr>
                <w:rFonts w:eastAsia="Arial Unicode MS" w:cs="Arial" w:hint="eastAsia"/>
                <w:b w:val="0"/>
                <w:bCs/>
                <w:sz w:val="22"/>
                <w:szCs w:val="22"/>
                <w:lang w:eastAsia="zh-CN"/>
              </w:rPr>
              <w:t>Information</w:t>
            </w:r>
            <w:r>
              <w:rPr>
                <w:rFonts w:cs="Arial"/>
                <w:b w:val="0"/>
                <w:lang w:eastAsia="zh-CN"/>
              </w:rPr>
              <w:t>”</w:t>
            </w:r>
            <w:r w:rsidR="00A24DA7">
              <w:rPr>
                <w:rFonts w:cs="Arial" w:hint="eastAsia"/>
                <w:b w:val="0"/>
                <w:lang w:eastAsia="zh-CN"/>
              </w:rPr>
              <w:t>.</w:t>
            </w:r>
          </w:p>
        </w:tc>
        <w:tc>
          <w:tcPr>
            <w:tcW w:w="1395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C04395" w:rsidRPr="00425EB2" w:rsidTr="00FB6470">
        <w:tc>
          <w:tcPr>
            <w:tcW w:w="8505" w:type="dxa"/>
          </w:tcPr>
          <w:p w:rsidR="00061E3F" w:rsidRDefault="005E091E" w:rsidP="002E558E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Report UI</w:t>
            </w:r>
            <w:r w:rsidR="00BF224C">
              <w:rPr>
                <w:rFonts w:cs="Arial" w:hint="eastAsia"/>
                <w:b w:val="0"/>
                <w:lang w:eastAsia="zh-CN"/>
              </w:rPr>
              <w:t xml:space="preserve"> </w:t>
            </w:r>
          </w:p>
          <w:p w:rsidR="00813B26" w:rsidRDefault="0077161A" w:rsidP="00813B26">
            <w:pPr>
              <w:pStyle w:val="TemplateSubHeading"/>
              <w:ind w:left="420"/>
              <w:rPr>
                <w:rFonts w:cs="Arial" w:hint="eastAsia"/>
                <w:b w:val="0"/>
                <w:lang w:eastAsia="zh-CN"/>
              </w:rPr>
            </w:pPr>
            <w:r w:rsidRPr="00E332A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76875" cy="1447800"/>
                  <wp:effectExtent l="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91E" w:rsidRDefault="005E091E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015C2" w:rsidRDefault="00E332A9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T</w:t>
            </w:r>
            <w:r>
              <w:rPr>
                <w:rFonts w:cs="Arial" w:hint="eastAsia"/>
                <w:b w:val="0"/>
                <w:noProof/>
                <w:lang w:eastAsia="zh-CN"/>
              </w:rPr>
              <w:t>he columns defination is:</w:t>
            </w:r>
          </w:p>
          <w:p w:rsidR="00E332A9" w:rsidRDefault="0077161A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 w:rsidRPr="00E332A9">
              <w:rPr>
                <w:rFonts w:cs="Arial"/>
                <w:b w:val="0"/>
                <w:noProof/>
                <w:lang w:eastAsia="zh-CN"/>
              </w:rPr>
              <w:lastRenderedPageBreak/>
              <w:drawing>
                <wp:inline distT="0" distB="0" distL="0" distR="0">
                  <wp:extent cx="5486400" cy="346710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32A9" w:rsidRDefault="00E332A9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E332A9" w:rsidRDefault="00E332A9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/>
                <w:b w:val="0"/>
                <w:noProof/>
                <w:lang w:eastAsia="zh-CN"/>
              </w:rPr>
              <w:t>T</w:t>
            </w:r>
            <w:r>
              <w:rPr>
                <w:rFonts w:cs="Arial" w:hint="eastAsia"/>
                <w:b w:val="0"/>
                <w:noProof/>
                <w:lang w:eastAsia="zh-CN"/>
              </w:rPr>
              <w:t>he WIP History Data when click show WIP history chart:</w:t>
            </w:r>
          </w:p>
          <w:p w:rsidR="00E332A9" w:rsidRDefault="0077161A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 w:rsidRPr="00E332A9">
              <w:rPr>
                <w:rFonts w:cs="Arial"/>
                <w:b w:val="0"/>
                <w:noProof/>
                <w:lang w:eastAsia="zh-CN"/>
              </w:rPr>
              <w:drawing>
                <wp:inline distT="0" distB="0" distL="0" distR="0">
                  <wp:extent cx="5486400" cy="1485900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5C2" w:rsidRDefault="0077161A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 w:rsidRPr="00E332A9">
              <w:rPr>
                <w:rFonts w:cs="Arial"/>
                <w:b w:val="0"/>
                <w:noProof/>
                <w:lang w:eastAsia="zh-CN"/>
              </w:rPr>
              <w:lastRenderedPageBreak/>
              <w:drawing>
                <wp:inline distT="0" distB="0" distL="0" distR="0">
                  <wp:extent cx="4581525" cy="2752725"/>
                  <wp:effectExtent l="0" t="0" r="9525" b="9525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A015C2" w:rsidRDefault="00A015C2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015C2" w:rsidRDefault="00A015C2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A015C2" w:rsidRDefault="00A015C2" w:rsidP="00655D40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813B26" w:rsidRPr="00801FCF" w:rsidRDefault="00620E4A" w:rsidP="005976FD">
            <w:pPr>
              <w:pStyle w:val="TemplateSubHeading"/>
              <w:rPr>
                <w:rFonts w:cs="Arial"/>
                <w:b w:val="0"/>
                <w:lang w:eastAsia="zh-CN"/>
              </w:rPr>
            </w:pPr>
            <w:r>
              <w:rPr>
                <w:rFonts w:cs="Arial" w:hint="eastAsia"/>
                <w:b w:val="0"/>
                <w:noProof/>
                <w:lang w:eastAsia="zh-CN"/>
              </w:rPr>
              <w:t xml:space="preserve">      </w:t>
            </w:r>
          </w:p>
        </w:tc>
        <w:tc>
          <w:tcPr>
            <w:tcW w:w="1395" w:type="dxa"/>
          </w:tcPr>
          <w:p w:rsidR="00C04395" w:rsidRPr="00425EB2" w:rsidRDefault="00C04395" w:rsidP="00FB6470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F498E">
        <w:trPr>
          <w:trHeight w:val="981"/>
        </w:trPr>
        <w:tc>
          <w:tcPr>
            <w:tcW w:w="8505" w:type="dxa"/>
            <w:tcBorders>
              <w:bottom w:val="single" w:sz="4" w:space="0" w:color="auto"/>
            </w:tcBorders>
          </w:tcPr>
          <w:p w:rsidR="008075C2" w:rsidRPr="00222643" w:rsidRDefault="008075C2" w:rsidP="008075C2">
            <w:pPr>
              <w:pStyle w:val="TemplateSubHeading"/>
              <w:numPr>
                <w:ilvl w:val="0"/>
                <w:numId w:val="12"/>
              </w:numPr>
              <w:rPr>
                <w:rFonts w:cs="Arial" w:hint="eastAsia"/>
                <w:b w:val="0"/>
                <w:highlight w:val="yellow"/>
                <w:lang w:eastAsia="zh-CN"/>
              </w:rPr>
            </w:pPr>
            <w:r>
              <w:rPr>
                <w:rFonts w:cs="Arial"/>
                <w:b w:val="0"/>
                <w:lang w:eastAsia="zh-CN"/>
              </w:rPr>
              <w:lastRenderedPageBreak/>
              <w:t>R</w:t>
            </w:r>
            <w:r>
              <w:rPr>
                <w:rFonts w:cs="Arial" w:hint="eastAsia"/>
                <w:b w:val="0"/>
                <w:lang w:eastAsia="zh-CN"/>
              </w:rPr>
              <w:t>eport definition</w:t>
            </w:r>
          </w:p>
          <w:p w:rsidR="002E558E" w:rsidRDefault="00452956" w:rsidP="008075C2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  <w:r>
              <w:rPr>
                <w:rFonts w:cs="Arial" w:hint="eastAsia"/>
                <w:b w:val="0"/>
                <w:noProof/>
                <w:lang w:eastAsia="zh-CN"/>
              </w:rPr>
              <w:t xml:space="preserve">         </w:t>
            </w:r>
            <w:bookmarkStart w:id="0" w:name="_GoBack"/>
            <w:bookmarkStart w:id="1" w:name="_MON_1594116687"/>
            <w:bookmarkEnd w:id="1"/>
            <w:r w:rsidR="0077161A">
              <w:rPr>
                <w:rFonts w:cs="Arial"/>
                <w:b w:val="0"/>
                <w:noProof/>
                <w:lang w:eastAsia="zh-CN"/>
              </w:rPr>
              <w:object w:dxaOrig="1531" w:dyaOrig="9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76.5pt;height:48.75pt" o:ole="">
                  <v:imagedata r:id="rId12" o:title=""/>
                </v:shape>
                <o:OLEObject Type="Embed" ProgID="Excel.SheetMacroEnabled.12" ShapeID="_x0000_i1036" DrawAspect="Icon" ObjectID="_1594116764" r:id="rId13"/>
              </w:object>
            </w:r>
            <w:bookmarkEnd w:id="0"/>
          </w:p>
          <w:p w:rsidR="00813B26" w:rsidRDefault="00813B26" w:rsidP="008075C2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813B26" w:rsidRDefault="00813B26" w:rsidP="008075C2">
            <w:pPr>
              <w:pStyle w:val="TemplateSubHeading"/>
              <w:rPr>
                <w:rFonts w:cs="Arial" w:hint="eastAsia"/>
                <w:b w:val="0"/>
                <w:noProof/>
                <w:lang w:eastAsia="zh-CN"/>
              </w:rPr>
            </w:pPr>
          </w:p>
          <w:p w:rsidR="00620E4A" w:rsidRDefault="00620E4A" w:rsidP="00620E4A">
            <w:pPr>
              <w:pStyle w:val="TemplateSubHeading"/>
              <w:rPr>
                <w:rFonts w:cs="Arial"/>
                <w:b w:val="0"/>
                <w:lang w:eastAsia="zh-CN"/>
              </w:rPr>
            </w:pPr>
          </w:p>
          <w:p w:rsidR="00813B26" w:rsidRDefault="00813B26" w:rsidP="008075C2">
            <w:pPr>
              <w:pStyle w:val="TemplateSubHeading"/>
              <w:rPr>
                <w:rFonts w:cs="Arial" w:hint="eastAsia"/>
                <w:b w:val="0"/>
                <w:lang w:eastAsia="zh-CN"/>
              </w:rPr>
            </w:pPr>
          </w:p>
          <w:p w:rsidR="00DB1D93" w:rsidRPr="00DB1D93" w:rsidRDefault="00DB1D93" w:rsidP="008075C2">
            <w:pPr>
              <w:pStyle w:val="TemplateSubHeading"/>
              <w:rPr>
                <w:rFonts w:cs="Arial"/>
                <w:b w:val="0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2E558E" w:rsidRPr="00425EB2" w:rsidTr="00801FCF">
        <w:trPr>
          <w:trHeight w:val="29"/>
        </w:trPr>
        <w:tc>
          <w:tcPr>
            <w:tcW w:w="8505" w:type="dxa"/>
            <w:tcBorders>
              <w:bottom w:val="single" w:sz="4" w:space="0" w:color="auto"/>
            </w:tcBorders>
          </w:tcPr>
          <w:p w:rsidR="002E558E" w:rsidRPr="00CD5BC0" w:rsidRDefault="00452956" w:rsidP="00813B26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 w:hint="eastAsia"/>
                <w:b w:val="0"/>
                <w:lang w:eastAsia="zh-CN"/>
              </w:rPr>
            </w:pPr>
            <w:r>
              <w:rPr>
                <w:rFonts w:cs="Arial" w:hint="eastAsia"/>
                <w:b w:val="0"/>
                <w:lang w:eastAsia="zh-CN"/>
              </w:rPr>
              <w:t>Q</w:t>
            </w:r>
            <w:r>
              <w:rPr>
                <w:rFonts w:cs="Arial"/>
                <w:b w:val="0"/>
                <w:lang w:eastAsia="zh-CN"/>
              </w:rPr>
              <w:t>u</w:t>
            </w:r>
            <w:r>
              <w:rPr>
                <w:rFonts w:cs="Arial" w:hint="eastAsia"/>
                <w:b w:val="0"/>
                <w:lang w:eastAsia="zh-CN"/>
              </w:rPr>
              <w:t>ery the data source and lot list can be exported to Excel file</w:t>
            </w: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2E558E" w:rsidRPr="00425EB2" w:rsidRDefault="002E558E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8075C2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8075C2" w:rsidRPr="00156ACC" w:rsidRDefault="008075C2" w:rsidP="00813B26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/>
                <w:b w:val="0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8075C2" w:rsidRPr="00425EB2" w:rsidRDefault="008075C2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1E467D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1E467D" w:rsidRDefault="001E467D" w:rsidP="004D0D3F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 w:hint="eastAsia"/>
                <w:b w:val="0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1E467D" w:rsidRPr="00425EB2" w:rsidRDefault="001E467D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  <w:tr w:rsidR="00CD5BC0" w:rsidRPr="00425EB2" w:rsidTr="008253FF">
        <w:tc>
          <w:tcPr>
            <w:tcW w:w="8505" w:type="dxa"/>
            <w:tcBorders>
              <w:bottom w:val="single" w:sz="4" w:space="0" w:color="auto"/>
            </w:tcBorders>
          </w:tcPr>
          <w:p w:rsidR="00CD5BC0" w:rsidRPr="00FC3DD8" w:rsidRDefault="00CD5BC0" w:rsidP="00156ACC">
            <w:pPr>
              <w:pStyle w:val="TemplateSubHeading"/>
              <w:numPr>
                <w:ilvl w:val="0"/>
                <w:numId w:val="12"/>
              </w:numPr>
              <w:spacing w:line="400" w:lineRule="exact"/>
              <w:ind w:hangingChars="210"/>
              <w:rPr>
                <w:rFonts w:cs="Arial" w:hint="eastAsia"/>
                <w:b w:val="0"/>
                <w:highlight w:val="yellow"/>
                <w:lang w:eastAsia="zh-CN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:rsidR="00CD5BC0" w:rsidRPr="00425EB2" w:rsidRDefault="00CD5BC0" w:rsidP="008253FF">
            <w:pPr>
              <w:pStyle w:val="TemplateSubHeading"/>
              <w:ind w:left="420"/>
              <w:rPr>
                <w:rFonts w:cs="Arial"/>
                <w:b w:val="0"/>
              </w:rPr>
            </w:pPr>
          </w:p>
        </w:tc>
      </w:tr>
    </w:tbl>
    <w:p w:rsidR="00A92704" w:rsidRPr="00A92704" w:rsidRDefault="00A92704" w:rsidP="00C04395">
      <w:pPr>
        <w:rPr>
          <w:rFonts w:hint="eastAsia"/>
          <w:lang w:eastAsia="zh-CN"/>
        </w:rPr>
      </w:pPr>
    </w:p>
    <w:sectPr w:rsidR="00A92704" w:rsidRPr="00A92704" w:rsidSect="002D3ED1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2240" w:h="15840"/>
      <w:pgMar w:top="1440" w:right="1224" w:bottom="1440" w:left="1195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4AA" w:rsidRDefault="003624AA">
      <w:r>
        <w:separator/>
      </w:r>
    </w:p>
  </w:endnote>
  <w:endnote w:type="continuationSeparator" w:id="0">
    <w:p w:rsidR="003624AA" w:rsidRDefault="0036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B26" w:rsidRDefault="00813B26">
    <w:pPr>
      <w:pStyle w:val="ab"/>
    </w:pPr>
  </w:p>
  <w:p w:rsidR="00813B26" w:rsidRDefault="00813B26"/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813B26" w:rsidRPr="00E25001">
      <w:tblPrEx>
        <w:tblCellMar>
          <w:top w:w="0" w:type="dxa"/>
          <w:bottom w:w="0" w:type="dxa"/>
        </w:tblCellMar>
      </w:tblPrEx>
      <w:tc>
        <w:tcPr>
          <w:tcW w:w="2610" w:type="dxa"/>
        </w:tcPr>
        <w:p w:rsidR="00813B26" w:rsidRPr="00E25001" w:rsidRDefault="00813B26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813B26" w:rsidRPr="00E25001" w:rsidRDefault="00813B26">
          <w:pPr>
            <w:pStyle w:val="Table"/>
            <w:spacing w:before="60" w:after="20"/>
            <w:jc w:val="center"/>
            <w:rPr>
              <w:i/>
            </w:rPr>
          </w:pPr>
          <w:r>
            <w:rPr>
              <w:lang w:eastAsia="zh-CN"/>
            </w:rPr>
            <w:t>NEC Restricted</w:t>
          </w:r>
        </w:p>
      </w:tc>
      <w:tc>
        <w:tcPr>
          <w:tcW w:w="2880" w:type="dxa"/>
          <w:gridSpan w:val="2"/>
        </w:tcPr>
        <w:p w:rsidR="00813B26" w:rsidRPr="00E25001" w:rsidRDefault="00813B26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="00D4192C">
            <w:rPr>
              <w:noProof/>
              <w:sz w:val="18"/>
            </w:rPr>
            <w:t>2</w:t>
          </w:r>
          <w:r w:rsidRPr="00E25001">
            <w:rPr>
              <w:sz w:val="18"/>
            </w:rPr>
            <w:fldChar w:fldCharType="end"/>
          </w:r>
        </w:p>
      </w:tc>
    </w:tr>
    <w:tr w:rsidR="00813B26" w:rsidRPr="00E25001">
      <w:tblPrEx>
        <w:tblCellMar>
          <w:top w:w="0" w:type="dxa"/>
          <w:bottom w:w="0" w:type="dxa"/>
        </w:tblCellMar>
      </w:tblPrEx>
      <w:tc>
        <w:tcPr>
          <w:tcW w:w="2610" w:type="dxa"/>
          <w:tcBorders>
            <w:top w:val="single" w:sz="12" w:space="0" w:color="auto"/>
          </w:tcBorders>
        </w:tcPr>
        <w:p w:rsidR="00813B26" w:rsidRPr="00E25001" w:rsidRDefault="00813B26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"Tool_ID" 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sz w:val="12"/>
            </w:rPr>
            <w:t>Template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(Version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"Version" 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sz w:val="12"/>
            </w:rPr>
            <w:t>1.00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/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"Release_Date" 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sz w:val="12"/>
            </w:rPr>
            <w:t>&lt;&lt;Release Date&gt;&gt;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>)</w:t>
          </w:r>
        </w:p>
        <w:p w:rsidR="00813B26" w:rsidRPr="00E25001" w:rsidRDefault="00813B26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DOCPROPERTY "Project_Document_Id" 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sz w:val="12"/>
            </w:rPr>
            <w:t>MES-URD-0001</w:t>
          </w:r>
          <w:r w:rsidRPr="00E25001">
            <w:rPr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813B26" w:rsidRPr="00E25001" w:rsidRDefault="00813B26">
          <w:pPr>
            <w:keepNext/>
            <w:keepLines/>
            <w:spacing w:before="40"/>
            <w:jc w:val="center"/>
            <w:rPr>
              <w:sz w:val="12"/>
            </w:rPr>
          </w:pPr>
          <w:r w:rsidRPr="00E25001">
            <w:rPr>
              <w:sz w:val="12"/>
            </w:rPr>
            <w:t xml:space="preserve">© Copyright </w:t>
          </w: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DATE  \@ "yyyy"  \* MERGEFORMAT </w:instrText>
          </w:r>
          <w:r w:rsidRPr="00E25001">
            <w:rPr>
              <w:sz w:val="12"/>
            </w:rPr>
            <w:fldChar w:fldCharType="separate"/>
          </w:r>
          <w:r w:rsidR="0077161A">
            <w:rPr>
              <w:noProof/>
              <w:sz w:val="12"/>
            </w:rPr>
            <w:t>2018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t xml:space="preserve"> NEC, a company</w:t>
          </w:r>
          <w:r w:rsidRPr="00E25001">
            <w:rPr>
              <w:sz w:val="12"/>
            </w:rPr>
            <w:br/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813B26" w:rsidRPr="00E25001" w:rsidRDefault="00813B26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noProof/>
              <w:sz w:val="12"/>
            </w:rPr>
            <w:t>HL300_RPT_URD_Product Inforamtion_20110928_V1.doc</w:t>
          </w:r>
          <w:r w:rsidRPr="00E25001">
            <w:rPr>
              <w:sz w:val="12"/>
            </w:rPr>
            <w:fldChar w:fldCharType="end"/>
          </w:r>
          <w:r w:rsidRPr="00E25001">
            <w:rPr>
              <w:sz w:val="12"/>
            </w:rPr>
            <w:br/>
          </w: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77161A">
            <w:rPr>
              <w:noProof/>
              <w:snapToGrid w:val="0"/>
              <w:sz w:val="12"/>
            </w:rPr>
            <w:t>28 September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77161A">
            <w:rPr>
              <w:noProof/>
              <w:snapToGrid w:val="0"/>
              <w:sz w:val="12"/>
            </w:rPr>
            <w:t>09:17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813B26" w:rsidRPr="00E25001">
      <w:tc>
        <w:tcPr>
          <w:tcW w:w="2610" w:type="dxa"/>
        </w:tcPr>
        <w:p w:rsidR="00813B26" w:rsidRPr="00E25001" w:rsidRDefault="00813B26">
          <w:pPr>
            <w:keepNext/>
            <w:keepLines/>
            <w:spacing w:before="60" w:after="20"/>
            <w:rPr>
              <w:sz w:val="18"/>
            </w:rPr>
          </w:pPr>
          <w:r w:rsidRPr="00E25001">
            <w:rPr>
              <w:sz w:val="18"/>
            </w:rPr>
            <w:t>HPGM-AS</w:t>
          </w:r>
        </w:p>
      </w:tc>
      <w:tc>
        <w:tcPr>
          <w:tcW w:w="4320" w:type="dxa"/>
        </w:tcPr>
        <w:p w:rsidR="00813B26" w:rsidRPr="00E25001" w:rsidRDefault="00813B26">
          <w:pPr>
            <w:pStyle w:val="Table"/>
            <w:spacing w:before="60" w:after="20"/>
            <w:jc w:val="center"/>
            <w:rPr>
              <w:i/>
            </w:rPr>
          </w:pPr>
          <w:r w:rsidRPr="00E25001">
            <w:rPr>
              <w:i/>
            </w:rPr>
            <w:t>HP Restricted</w:t>
          </w:r>
        </w:p>
      </w:tc>
      <w:tc>
        <w:tcPr>
          <w:tcW w:w="2880" w:type="dxa"/>
        </w:tcPr>
        <w:p w:rsidR="00813B26" w:rsidRPr="00E25001" w:rsidRDefault="00813B26">
          <w:pPr>
            <w:spacing w:before="60" w:after="20"/>
            <w:jc w:val="right"/>
            <w:rPr>
              <w:sz w:val="18"/>
            </w:rPr>
          </w:pPr>
          <w:r w:rsidRPr="00E25001">
            <w:rPr>
              <w:sz w:val="18"/>
            </w:rPr>
            <w:t xml:space="preserve">Page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PAGE  \* MERGEFORMAT </w:instrText>
          </w:r>
          <w:r w:rsidRPr="00E25001">
            <w:rPr>
              <w:sz w:val="18"/>
            </w:rPr>
            <w:fldChar w:fldCharType="separate"/>
          </w:r>
          <w:r w:rsidRPr="00E25001">
            <w:rPr>
              <w:noProof/>
              <w:sz w:val="18"/>
            </w:rPr>
            <w:t>3</w:t>
          </w:r>
          <w:r w:rsidRPr="00E25001">
            <w:rPr>
              <w:sz w:val="18"/>
            </w:rPr>
            <w:fldChar w:fldCharType="end"/>
          </w:r>
          <w:r w:rsidRPr="00E25001">
            <w:rPr>
              <w:sz w:val="18"/>
            </w:rPr>
            <w:t xml:space="preserve"> of </w:t>
          </w:r>
          <w:r w:rsidRPr="00E25001">
            <w:rPr>
              <w:sz w:val="18"/>
            </w:rPr>
            <w:fldChar w:fldCharType="begin"/>
          </w:r>
          <w:r w:rsidRPr="00E25001">
            <w:rPr>
              <w:sz w:val="18"/>
            </w:rPr>
            <w:instrText xml:space="preserve"> NUMPAGES  \* MERGEFORMAT </w:instrText>
          </w:r>
          <w:r w:rsidRPr="00E25001">
            <w:rPr>
              <w:sz w:val="18"/>
            </w:rPr>
            <w:fldChar w:fldCharType="separate"/>
          </w:r>
          <w:r w:rsidR="00D4192C">
            <w:rPr>
              <w:noProof/>
              <w:sz w:val="18"/>
            </w:rPr>
            <w:t>2</w:t>
          </w:r>
          <w:r w:rsidRPr="00E25001">
            <w:rPr>
              <w:sz w:val="18"/>
            </w:rPr>
            <w:fldChar w:fldCharType="end"/>
          </w:r>
        </w:p>
      </w:tc>
    </w:tr>
    <w:tr w:rsidR="00813B26" w:rsidRPr="00E25001">
      <w:tc>
        <w:tcPr>
          <w:tcW w:w="2610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813B26" w:rsidRPr="00E25001" w:rsidRDefault="00813B26">
          <w:pPr>
            <w:keepNext/>
            <w:keepLines/>
            <w:spacing w:before="40"/>
            <w:rPr>
              <w:sz w:val="12"/>
            </w:rPr>
          </w:pPr>
        </w:p>
        <w:p w:rsidR="00813B26" w:rsidRPr="00E25001" w:rsidRDefault="00813B26">
          <w:pPr>
            <w:keepNext/>
            <w:keepLines/>
            <w:spacing w:before="40"/>
            <w:rPr>
              <w:sz w:val="12"/>
            </w:rPr>
          </w:pPr>
          <w:r w:rsidRPr="00E25001">
            <w:rPr>
              <w:sz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auto"/>
            <w:left w:val="nil"/>
            <w:bottom w:val="nil"/>
            <w:right w:val="nil"/>
          </w:tcBorders>
        </w:tcPr>
        <w:p w:rsidR="00813B26" w:rsidRPr="00E25001" w:rsidRDefault="00813B26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z w:val="12"/>
            </w:rPr>
            <w:fldChar w:fldCharType="begin"/>
          </w:r>
          <w:r w:rsidRPr="00E25001">
            <w:rPr>
              <w:sz w:val="12"/>
            </w:rPr>
            <w:instrText xml:space="preserve"> FILENAME \* MERGEFORMAT </w:instrText>
          </w:r>
          <w:r w:rsidRPr="00E25001">
            <w:rPr>
              <w:sz w:val="12"/>
            </w:rPr>
            <w:fldChar w:fldCharType="separate"/>
          </w:r>
          <w:r w:rsidR="00D4192C">
            <w:rPr>
              <w:noProof/>
              <w:sz w:val="12"/>
            </w:rPr>
            <w:t>HL300_RPT_URD_Product Inforamtion_20110928_V1.doc</w:t>
          </w:r>
          <w:r w:rsidRPr="00E25001">
            <w:rPr>
              <w:sz w:val="12"/>
            </w:rPr>
            <w:fldChar w:fldCharType="end"/>
          </w:r>
        </w:p>
        <w:p w:rsidR="00813B26" w:rsidRPr="00E25001" w:rsidRDefault="00813B26">
          <w:pPr>
            <w:keepNext/>
            <w:keepLines/>
            <w:spacing w:before="40"/>
            <w:jc w:val="right"/>
            <w:rPr>
              <w:sz w:val="12"/>
            </w:rPr>
          </w:pPr>
          <w:r w:rsidRPr="00E25001">
            <w:rPr>
              <w:snapToGrid w:val="0"/>
              <w:sz w:val="12"/>
            </w:rPr>
            <w:t xml:space="preserve">Last changed: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"dd MMMM yyyy"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77161A">
            <w:rPr>
              <w:noProof/>
              <w:snapToGrid w:val="0"/>
              <w:sz w:val="12"/>
            </w:rPr>
            <w:t>28 September 2011</w:t>
          </w:r>
          <w:r w:rsidRPr="00E25001">
            <w:rPr>
              <w:snapToGrid w:val="0"/>
              <w:sz w:val="12"/>
            </w:rPr>
            <w:fldChar w:fldCharType="end"/>
          </w:r>
          <w:r w:rsidRPr="00E25001">
            <w:rPr>
              <w:snapToGrid w:val="0"/>
              <w:sz w:val="12"/>
            </w:rPr>
            <w:t xml:space="preserve"> at </w:t>
          </w:r>
          <w:r w:rsidRPr="00E25001">
            <w:rPr>
              <w:snapToGrid w:val="0"/>
              <w:sz w:val="12"/>
            </w:rPr>
            <w:fldChar w:fldCharType="begin"/>
          </w:r>
          <w:r w:rsidRPr="00E25001">
            <w:rPr>
              <w:snapToGrid w:val="0"/>
              <w:sz w:val="12"/>
            </w:rPr>
            <w:instrText xml:space="preserve"> SAVEDATE \@ "HH:mm" \* MERGEFORMAT </w:instrText>
          </w:r>
          <w:r w:rsidRPr="00E25001">
            <w:rPr>
              <w:snapToGrid w:val="0"/>
              <w:sz w:val="12"/>
            </w:rPr>
            <w:fldChar w:fldCharType="separate"/>
          </w:r>
          <w:r w:rsidR="0077161A">
            <w:rPr>
              <w:noProof/>
              <w:snapToGrid w:val="0"/>
              <w:sz w:val="12"/>
            </w:rPr>
            <w:t>09:17</w:t>
          </w:r>
          <w:r w:rsidRPr="00E25001">
            <w:rPr>
              <w:snapToGrid w:val="0"/>
              <w:sz w:val="12"/>
            </w:rPr>
            <w:fldChar w:fldCharType="end"/>
          </w:r>
        </w:p>
      </w:tc>
    </w:tr>
  </w:tbl>
  <w:p w:rsidR="00813B26" w:rsidRDefault="00813B26">
    <w:pPr>
      <w:pStyle w:val="ab"/>
    </w:pPr>
  </w:p>
  <w:p w:rsidR="00813B26" w:rsidRDefault="00813B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4AA" w:rsidRDefault="003624AA">
      <w:r>
        <w:separator/>
      </w:r>
    </w:p>
  </w:footnote>
  <w:footnote w:type="continuationSeparator" w:id="0">
    <w:p w:rsidR="003624AA" w:rsidRDefault="00362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B26" w:rsidRDefault="00813B26">
    <w:pPr>
      <w:pStyle w:val="a5"/>
    </w:pPr>
  </w:p>
  <w:p w:rsidR="00813B26" w:rsidRDefault="00813B26"/>
  <w:tbl>
    <w:tblPr>
      <w:tblW w:w="0" w:type="auto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563"/>
      <w:gridCol w:w="4680"/>
      <w:gridCol w:w="2563"/>
    </w:tblGrid>
    <w:tr w:rsidR="00813B26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448" w:type="dxa"/>
          <w:tcBorders>
            <w:top w:val="double" w:sz="6" w:space="0" w:color="auto"/>
            <w:bottom w:val="nil"/>
            <w:right w:val="dotted" w:sz="4" w:space="0" w:color="auto"/>
          </w:tcBorders>
        </w:tcPr>
        <w:p w:rsidR="00813B26" w:rsidRPr="00E25001" w:rsidRDefault="00813B26">
          <w:pPr>
            <w:pStyle w:val="1"/>
            <w:spacing w:before="60" w:after="40"/>
            <w:rPr>
              <w:kern w:val="0"/>
            </w:rPr>
          </w:pPr>
          <w:r w:rsidRPr="00E25001">
            <w:rPr>
              <w:kern w:val="0"/>
            </w:rPr>
            <w:fldChar w:fldCharType="begin"/>
          </w:r>
          <w:r w:rsidRPr="00E25001">
            <w:rPr>
              <w:kern w:val="0"/>
            </w:rPr>
            <w:instrText xml:space="preserve"> DOCPROPERTY "Project_Acronym"  \* MERGEFORMAT </w:instrText>
          </w:r>
          <w:r w:rsidRPr="00E25001">
            <w:rPr>
              <w:kern w:val="0"/>
            </w:rPr>
            <w:fldChar w:fldCharType="separate"/>
          </w:r>
          <w:r w:rsidR="00D4192C">
            <w:rPr>
              <w:kern w:val="0"/>
            </w:rPr>
            <w:t>SHLMC CIM</w:t>
          </w:r>
          <w:r w:rsidRPr="00E25001">
            <w:rPr>
              <w:kern w:val="0"/>
            </w:rPr>
            <w:fldChar w:fldCharType="end"/>
          </w:r>
        </w:p>
      </w:tc>
      <w:tc>
        <w:tcPr>
          <w:tcW w:w="4680" w:type="dxa"/>
          <w:tcBorders>
            <w:left w:val="nil"/>
            <w:right w:val="nil"/>
          </w:tcBorders>
        </w:tcPr>
        <w:p w:rsidR="00813B26" w:rsidRPr="00E25001" w:rsidRDefault="00813B26">
          <w:pPr>
            <w:tabs>
              <w:tab w:val="center" w:pos="2269"/>
            </w:tabs>
            <w:spacing w:before="100" w:after="60"/>
            <w:jc w:val="center"/>
            <w:rPr>
              <w:rFonts w:cs="Arial"/>
              <w:b/>
              <w:sz w:val="28"/>
            </w:rPr>
          </w:pPr>
          <w:r w:rsidRPr="00E25001">
            <w:rPr>
              <w:rFonts w:cs="Arial"/>
              <w:b/>
              <w:sz w:val="28"/>
            </w:rPr>
            <w:fldChar w:fldCharType="begin"/>
          </w:r>
          <w:r w:rsidRPr="00E25001">
            <w:rPr>
              <w:rFonts w:cs="Arial"/>
              <w:b/>
              <w:sz w:val="28"/>
            </w:rPr>
            <w:instrText xml:space="preserve"> DOCPROPERTY "Tool_Name"  \* MERGEFORMAT </w:instrText>
          </w:r>
          <w:r w:rsidRPr="00E25001">
            <w:rPr>
              <w:rFonts w:cs="Arial"/>
              <w:b/>
              <w:sz w:val="28"/>
            </w:rPr>
            <w:fldChar w:fldCharType="separate"/>
          </w:r>
          <w:r w:rsidR="00D4192C">
            <w:rPr>
              <w:rFonts w:cs="Arial"/>
              <w:b/>
              <w:sz w:val="28"/>
            </w:rPr>
            <w:t>Business and User Requirements Specification</w:t>
          </w:r>
          <w:r w:rsidRPr="00E25001">
            <w:rPr>
              <w:rFonts w:cs="Arial"/>
              <w:b/>
              <w:sz w:val="28"/>
            </w:rPr>
            <w:fldChar w:fldCharType="end"/>
          </w:r>
        </w:p>
      </w:tc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813B26" w:rsidRPr="00E25001" w:rsidRDefault="0077161A" w:rsidP="004D6D23">
          <w:pPr>
            <w:spacing w:before="60" w:after="40"/>
            <w:ind w:right="-72"/>
            <w:jc w:val="right"/>
            <w:rPr>
              <w:rFonts w:ascii="HPlogostd" w:hAnsi="HPlogostd"/>
              <w:sz w:val="32"/>
            </w:rPr>
          </w:pPr>
          <w:r w:rsidRPr="00E25001">
            <w:rPr>
              <w:noProof/>
              <w:lang w:eastAsia="zh-CN"/>
            </w:rPr>
            <w:drawing>
              <wp:inline distT="0" distB="0" distL="0" distR="0">
                <wp:extent cx="1143000" cy="304800"/>
                <wp:effectExtent l="0" t="0" r="0" b="0"/>
                <wp:docPr id="6" name="图片 6" descr="2000px-NEC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2000px-NEC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3B26" w:rsidRPr="00E25001">
      <w:tblPrEx>
        <w:tblCellMar>
          <w:top w:w="0" w:type="dxa"/>
          <w:bottom w:w="0" w:type="dxa"/>
        </w:tblCellMar>
      </w:tblPrEx>
      <w:trPr>
        <w:cantSplit/>
      </w:trPr>
      <w:tc>
        <w:tcPr>
          <w:tcW w:w="2563" w:type="dxa"/>
          <w:tcBorders>
            <w:top w:val="nil"/>
            <w:bottom w:val="double" w:sz="6" w:space="0" w:color="auto"/>
            <w:right w:val="dotted" w:sz="4" w:space="0" w:color="auto"/>
          </w:tcBorders>
          <w:vAlign w:val="center"/>
        </w:tcPr>
        <w:p w:rsidR="00813B26" w:rsidRPr="00E25001" w:rsidRDefault="00813B26">
          <w:pPr>
            <w:pStyle w:val="4"/>
            <w:spacing w:before="80" w:after="80"/>
          </w:pPr>
          <w:fldSimple w:instr=" DOCPROPERTY &quot;Customer_Name&quot;  \* MERGEFORMAT ">
            <w:r w:rsidR="00D4192C">
              <w:t>SHLMC</w:t>
            </w:r>
          </w:fldSimple>
        </w:p>
      </w:tc>
      <w:tc>
        <w:tcPr>
          <w:tcW w:w="4680" w:type="dxa"/>
          <w:tcBorders>
            <w:left w:val="nil"/>
            <w:right w:val="nil"/>
          </w:tcBorders>
        </w:tcPr>
        <w:p w:rsidR="00813B26" w:rsidRPr="00E25001" w:rsidRDefault="00813B26">
          <w:pPr>
            <w:spacing w:before="80" w:after="80"/>
            <w:jc w:val="center"/>
            <w:rPr>
              <w:sz w:val="16"/>
            </w:rPr>
          </w:pPr>
          <w:r w:rsidRPr="00E25001">
            <w:rPr>
              <w:sz w:val="16"/>
            </w:rPr>
            <w:t xml:space="preserve">Project ID No.: </w:t>
          </w:r>
          <w:r w:rsidRPr="00E25001">
            <w:rPr>
              <w:sz w:val="16"/>
            </w:rPr>
            <w:fldChar w:fldCharType="begin"/>
          </w:r>
          <w:r w:rsidRPr="00E25001">
            <w:rPr>
              <w:sz w:val="16"/>
            </w:rPr>
            <w:instrText xml:space="preserve"> DOCPROPERTY "Project_ID_No"  \* MERGEFORMAT </w:instrText>
          </w:r>
          <w:r w:rsidRPr="00E25001">
            <w:rPr>
              <w:sz w:val="16"/>
            </w:rPr>
            <w:fldChar w:fldCharType="separate"/>
          </w:r>
          <w:r w:rsidR="00D4192C">
            <w:rPr>
              <w:sz w:val="16"/>
            </w:rPr>
            <w:t>&lt;&lt;Project ID No&gt;&gt;</w:t>
          </w:r>
          <w:r w:rsidRPr="00E25001">
            <w:rPr>
              <w:sz w:val="16"/>
            </w:rPr>
            <w:fldChar w:fldCharType="end"/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813B26" w:rsidRPr="00E25001" w:rsidRDefault="00813B26">
          <w:pPr>
            <w:spacing w:before="80" w:after="80"/>
            <w:jc w:val="right"/>
            <w:rPr>
              <w:b/>
            </w:rPr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B26" w:rsidRPr="00CD3985" w:rsidRDefault="00813B26">
    <w:pPr>
      <w:pStyle w:val="a5"/>
      <w:ind w:firstLine="720"/>
      <w:rPr>
        <w:sz w:val="12"/>
      </w:rPr>
    </w:pPr>
  </w:p>
  <w:p w:rsidR="00813B26" w:rsidRDefault="00813B2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813B26" w:rsidRPr="00E25001">
      <w:trPr>
        <w:trHeight w:hRule="exact"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813B26" w:rsidRPr="00E25001" w:rsidRDefault="00813B26">
          <w:pPr>
            <w:pStyle w:val="Header3"/>
            <w:spacing w:before="180"/>
            <w:jc w:val="center"/>
            <w:rPr>
              <w:b/>
            </w:rPr>
          </w:pPr>
          <w:r w:rsidRPr="00E25001"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auto"/>
            <w:left w:val="nil"/>
            <w:bottom w:val="nil"/>
            <w:right w:val="nil"/>
          </w:tcBorders>
        </w:tcPr>
        <w:p w:rsidR="00813B26" w:rsidRPr="00E25001" w:rsidRDefault="00813B26">
          <w:pPr>
            <w:pStyle w:val="1"/>
            <w:jc w:val="center"/>
            <w:rPr>
              <w:caps/>
            </w:rPr>
          </w:pPr>
          <w:r w:rsidRPr="00E25001"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auto"/>
            <w:right w:val="nil"/>
          </w:tcBorders>
        </w:tcPr>
        <w:p w:rsidR="00813B26" w:rsidRPr="00E25001" w:rsidRDefault="00813B26">
          <w:pPr>
            <w:pStyle w:val="Header2"/>
            <w:tabs>
              <w:tab w:val="left" w:pos="443"/>
              <w:tab w:val="right" w:pos="1843"/>
            </w:tabs>
            <w:jc w:val="left"/>
          </w:pPr>
          <w:r w:rsidRPr="00E25001">
            <w:object w:dxaOrig="2010" w:dyaOrig="6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86.25pt;height:28.5pt" o:ole="" fillcolor="window">
                <v:imagedata r:id="rId1" o:title=""/>
              </v:shape>
              <o:OLEObject Type="Embed" ProgID="MSPhotoEd.3" ShapeID="_x0000_i1032" DrawAspect="Content" ObjectID="_1594116765" r:id="rId2"/>
            </w:object>
          </w:r>
        </w:p>
      </w:tc>
    </w:tr>
  </w:tbl>
  <w:p w:rsidR="00813B26" w:rsidRDefault="00813B26">
    <w:pPr>
      <w:pStyle w:val="a5"/>
    </w:pPr>
  </w:p>
  <w:p w:rsidR="00813B26" w:rsidRDefault="00813B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119CED7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BC0FC5"/>
    <w:multiLevelType w:val="multilevel"/>
    <w:tmpl w:val="61EC242C"/>
    <w:lvl w:ilvl="0">
      <w:start w:val="1"/>
      <w:numFmt w:val="decimal"/>
      <w:pStyle w:val="NumberedHeadingStyleA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HeadingStyle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NumberedHeadingStyle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HeadingStyleA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NumberedHeadingStyleA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NumberedHeadingStyleA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NumberedHeadingStyleA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pStyle w:val="NumberedHeadingStyleA8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pStyle w:val="NumberedHeadingStyleA9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55740C"/>
    <w:multiLevelType w:val="hybridMultilevel"/>
    <w:tmpl w:val="5B3A55B0"/>
    <w:lvl w:ilvl="0" w:tplc="96A6CE8E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1C4116"/>
    <w:multiLevelType w:val="hybridMultilevel"/>
    <w:tmpl w:val="46DE1F6A"/>
    <w:lvl w:ilvl="0" w:tplc="E174BE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6B3D7F"/>
    <w:multiLevelType w:val="hybridMultilevel"/>
    <w:tmpl w:val="BF8C01B8"/>
    <w:lvl w:ilvl="0" w:tplc="09D8E4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13F0"/>
    <w:multiLevelType w:val="hybridMultilevel"/>
    <w:tmpl w:val="03FEA7F6"/>
    <w:lvl w:ilvl="0" w:tplc="7DBCF8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C130E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 w15:restartNumberingAfterBreak="0">
    <w:nsid w:val="1A590A51"/>
    <w:multiLevelType w:val="hybridMultilevel"/>
    <w:tmpl w:val="D880433A"/>
    <w:lvl w:ilvl="0" w:tplc="53DA231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882091"/>
    <w:multiLevelType w:val="hybridMultilevel"/>
    <w:tmpl w:val="0D8E7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9747C2"/>
    <w:multiLevelType w:val="hybridMultilevel"/>
    <w:tmpl w:val="C980B4A4"/>
    <w:lvl w:ilvl="0" w:tplc="D08AC2C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E83D72"/>
    <w:multiLevelType w:val="hybridMultilevel"/>
    <w:tmpl w:val="EC540DCE"/>
    <w:lvl w:ilvl="0" w:tplc="1ABE4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2F38F5"/>
    <w:multiLevelType w:val="hybridMultilevel"/>
    <w:tmpl w:val="8766BA30"/>
    <w:lvl w:ilvl="0" w:tplc="00983D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B591594"/>
    <w:multiLevelType w:val="hybridMultilevel"/>
    <w:tmpl w:val="00AE78E4"/>
    <w:lvl w:ilvl="0" w:tplc="B2EEC7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17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8" w15:restartNumberingAfterBreak="0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D4B238B"/>
    <w:multiLevelType w:val="singleLevel"/>
    <w:tmpl w:val="3086DEE0"/>
    <w:lvl w:ilvl="0">
      <w:start w:val="1"/>
      <w:numFmt w:val="bullet"/>
      <w:pStyle w:val="Bulletwithtext5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20" w15:restartNumberingAfterBreak="0">
    <w:nsid w:val="6DD25759"/>
    <w:multiLevelType w:val="hybridMultilevel"/>
    <w:tmpl w:val="C64854E6"/>
    <w:lvl w:ilvl="0" w:tplc="FCDADA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9FD24FC"/>
    <w:multiLevelType w:val="hybridMultilevel"/>
    <w:tmpl w:val="0906669C"/>
    <w:lvl w:ilvl="0" w:tplc="6E6A5DA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7"/>
  </w:num>
  <w:num w:numId="5">
    <w:abstractNumId w:val="15"/>
  </w:num>
  <w:num w:numId="6">
    <w:abstractNumId w:val="19"/>
  </w:num>
  <w:num w:numId="7">
    <w:abstractNumId w:val="16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21"/>
  </w:num>
  <w:num w:numId="13">
    <w:abstractNumId w:val="3"/>
  </w:num>
  <w:num w:numId="14">
    <w:abstractNumId w:val="20"/>
  </w:num>
  <w:num w:numId="15">
    <w:abstractNumId w:val="10"/>
  </w:num>
  <w:num w:numId="16">
    <w:abstractNumId w:val="4"/>
  </w:num>
  <w:num w:numId="17">
    <w:abstractNumId w:val="13"/>
  </w:num>
  <w:num w:numId="18">
    <w:abstractNumId w:val="11"/>
  </w:num>
  <w:num w:numId="19">
    <w:abstractNumId w:val="5"/>
  </w:num>
  <w:num w:numId="20">
    <w:abstractNumId w:val="9"/>
  </w:num>
  <w:num w:numId="21">
    <w:abstractNumId w:val="7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6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DD"/>
    <w:rsid w:val="0000454A"/>
    <w:rsid w:val="00017F24"/>
    <w:rsid w:val="00020B91"/>
    <w:rsid w:val="000227D5"/>
    <w:rsid w:val="000372A3"/>
    <w:rsid w:val="0004451A"/>
    <w:rsid w:val="00054679"/>
    <w:rsid w:val="00061E3F"/>
    <w:rsid w:val="0006200E"/>
    <w:rsid w:val="00065D11"/>
    <w:rsid w:val="00080288"/>
    <w:rsid w:val="000A7549"/>
    <w:rsid w:val="000A7901"/>
    <w:rsid w:val="000B1DF3"/>
    <w:rsid w:val="000C109F"/>
    <w:rsid w:val="000C2BED"/>
    <w:rsid w:val="000C42C3"/>
    <w:rsid w:val="000D1373"/>
    <w:rsid w:val="000D6678"/>
    <w:rsid w:val="000D705B"/>
    <w:rsid w:val="000D7441"/>
    <w:rsid w:val="000E3CEE"/>
    <w:rsid w:val="00104D2B"/>
    <w:rsid w:val="001155C1"/>
    <w:rsid w:val="001260CF"/>
    <w:rsid w:val="00156ACC"/>
    <w:rsid w:val="00160BF1"/>
    <w:rsid w:val="001807CC"/>
    <w:rsid w:val="00186412"/>
    <w:rsid w:val="001B243E"/>
    <w:rsid w:val="001B4DDC"/>
    <w:rsid w:val="001B763C"/>
    <w:rsid w:val="001C4B0A"/>
    <w:rsid w:val="001D32B5"/>
    <w:rsid w:val="001D7507"/>
    <w:rsid w:val="001E23A0"/>
    <w:rsid w:val="001E467D"/>
    <w:rsid w:val="001F0248"/>
    <w:rsid w:val="001F2765"/>
    <w:rsid w:val="00205369"/>
    <w:rsid w:val="00221F63"/>
    <w:rsid w:val="00222AAA"/>
    <w:rsid w:val="00234194"/>
    <w:rsid w:val="00234E6F"/>
    <w:rsid w:val="00244B3C"/>
    <w:rsid w:val="0024710C"/>
    <w:rsid w:val="00255DBD"/>
    <w:rsid w:val="00266815"/>
    <w:rsid w:val="00271BF1"/>
    <w:rsid w:val="00273E8F"/>
    <w:rsid w:val="00275DE5"/>
    <w:rsid w:val="00277AFC"/>
    <w:rsid w:val="00283DEE"/>
    <w:rsid w:val="00283EE8"/>
    <w:rsid w:val="00290A45"/>
    <w:rsid w:val="002A6D95"/>
    <w:rsid w:val="002A7332"/>
    <w:rsid w:val="002B06DA"/>
    <w:rsid w:val="002C35BC"/>
    <w:rsid w:val="002D027E"/>
    <w:rsid w:val="002D3ED1"/>
    <w:rsid w:val="002E558E"/>
    <w:rsid w:val="002F1144"/>
    <w:rsid w:val="00312819"/>
    <w:rsid w:val="00313AC7"/>
    <w:rsid w:val="00314E8C"/>
    <w:rsid w:val="00317EAD"/>
    <w:rsid w:val="003267D8"/>
    <w:rsid w:val="003363BF"/>
    <w:rsid w:val="00361146"/>
    <w:rsid w:val="003624AA"/>
    <w:rsid w:val="0037692F"/>
    <w:rsid w:val="00387AEC"/>
    <w:rsid w:val="00391276"/>
    <w:rsid w:val="003956FE"/>
    <w:rsid w:val="003A0478"/>
    <w:rsid w:val="003B7483"/>
    <w:rsid w:val="003C1C34"/>
    <w:rsid w:val="003C35C0"/>
    <w:rsid w:val="003D21C4"/>
    <w:rsid w:val="003F3417"/>
    <w:rsid w:val="003F5B98"/>
    <w:rsid w:val="00403A10"/>
    <w:rsid w:val="00425EB2"/>
    <w:rsid w:val="00430553"/>
    <w:rsid w:val="00434252"/>
    <w:rsid w:val="00452956"/>
    <w:rsid w:val="00454AA3"/>
    <w:rsid w:val="00477B33"/>
    <w:rsid w:val="00487627"/>
    <w:rsid w:val="00491A52"/>
    <w:rsid w:val="004A44E2"/>
    <w:rsid w:val="004B0EE0"/>
    <w:rsid w:val="004D0D3F"/>
    <w:rsid w:val="004D6D23"/>
    <w:rsid w:val="005162C8"/>
    <w:rsid w:val="00527467"/>
    <w:rsid w:val="00537AD5"/>
    <w:rsid w:val="00541369"/>
    <w:rsid w:val="00547B41"/>
    <w:rsid w:val="00551407"/>
    <w:rsid w:val="00583477"/>
    <w:rsid w:val="005851FB"/>
    <w:rsid w:val="005936B4"/>
    <w:rsid w:val="005976FD"/>
    <w:rsid w:val="005C6B46"/>
    <w:rsid w:val="005E091E"/>
    <w:rsid w:val="005E1A15"/>
    <w:rsid w:val="005E392D"/>
    <w:rsid w:val="005F707B"/>
    <w:rsid w:val="006072E3"/>
    <w:rsid w:val="00611932"/>
    <w:rsid w:val="00613530"/>
    <w:rsid w:val="00614929"/>
    <w:rsid w:val="00620E4A"/>
    <w:rsid w:val="006474C4"/>
    <w:rsid w:val="0065377B"/>
    <w:rsid w:val="00653CCD"/>
    <w:rsid w:val="006557D5"/>
    <w:rsid w:val="00655D40"/>
    <w:rsid w:val="00663041"/>
    <w:rsid w:val="00670915"/>
    <w:rsid w:val="0067552B"/>
    <w:rsid w:val="00680A45"/>
    <w:rsid w:val="00685867"/>
    <w:rsid w:val="006866CE"/>
    <w:rsid w:val="00692149"/>
    <w:rsid w:val="006B1D9A"/>
    <w:rsid w:val="006B2D88"/>
    <w:rsid w:val="006B4278"/>
    <w:rsid w:val="006B5D80"/>
    <w:rsid w:val="006D252E"/>
    <w:rsid w:val="006E378E"/>
    <w:rsid w:val="006F5463"/>
    <w:rsid w:val="007136AB"/>
    <w:rsid w:val="00727E54"/>
    <w:rsid w:val="00733071"/>
    <w:rsid w:val="00741A32"/>
    <w:rsid w:val="00750062"/>
    <w:rsid w:val="00756419"/>
    <w:rsid w:val="00764D1B"/>
    <w:rsid w:val="00766A12"/>
    <w:rsid w:val="0077161A"/>
    <w:rsid w:val="007755E5"/>
    <w:rsid w:val="00783477"/>
    <w:rsid w:val="0079181F"/>
    <w:rsid w:val="007B6730"/>
    <w:rsid w:val="007C1B83"/>
    <w:rsid w:val="007C49DB"/>
    <w:rsid w:val="007D5590"/>
    <w:rsid w:val="007D60CA"/>
    <w:rsid w:val="007E20BD"/>
    <w:rsid w:val="007E4E45"/>
    <w:rsid w:val="007E5028"/>
    <w:rsid w:val="007F5A30"/>
    <w:rsid w:val="00801FCF"/>
    <w:rsid w:val="008054DB"/>
    <w:rsid w:val="00805DDD"/>
    <w:rsid w:val="008075C2"/>
    <w:rsid w:val="00813B26"/>
    <w:rsid w:val="00820F3D"/>
    <w:rsid w:val="008253FF"/>
    <w:rsid w:val="008354A6"/>
    <w:rsid w:val="00836195"/>
    <w:rsid w:val="0084071C"/>
    <w:rsid w:val="00840EC3"/>
    <w:rsid w:val="00842B08"/>
    <w:rsid w:val="00843A60"/>
    <w:rsid w:val="00872FBC"/>
    <w:rsid w:val="008803B5"/>
    <w:rsid w:val="008B43E2"/>
    <w:rsid w:val="008B735E"/>
    <w:rsid w:val="008E29B0"/>
    <w:rsid w:val="008E74F0"/>
    <w:rsid w:val="008E7646"/>
    <w:rsid w:val="008F379E"/>
    <w:rsid w:val="008F498E"/>
    <w:rsid w:val="009016DA"/>
    <w:rsid w:val="00905FD0"/>
    <w:rsid w:val="00910A86"/>
    <w:rsid w:val="009359C7"/>
    <w:rsid w:val="00964337"/>
    <w:rsid w:val="0096649C"/>
    <w:rsid w:val="0097076F"/>
    <w:rsid w:val="009912BA"/>
    <w:rsid w:val="009A0E69"/>
    <w:rsid w:val="009B4BE9"/>
    <w:rsid w:val="009C38B7"/>
    <w:rsid w:val="009C56E6"/>
    <w:rsid w:val="009D2543"/>
    <w:rsid w:val="009D2CDD"/>
    <w:rsid w:val="009D51AA"/>
    <w:rsid w:val="009F0284"/>
    <w:rsid w:val="009F4B2E"/>
    <w:rsid w:val="00A015C2"/>
    <w:rsid w:val="00A01D18"/>
    <w:rsid w:val="00A14B03"/>
    <w:rsid w:val="00A1584B"/>
    <w:rsid w:val="00A24DA7"/>
    <w:rsid w:val="00A40C43"/>
    <w:rsid w:val="00A424BB"/>
    <w:rsid w:val="00A462BA"/>
    <w:rsid w:val="00A66DE9"/>
    <w:rsid w:val="00A737E1"/>
    <w:rsid w:val="00A76E99"/>
    <w:rsid w:val="00A8786D"/>
    <w:rsid w:val="00A92704"/>
    <w:rsid w:val="00AA2DE4"/>
    <w:rsid w:val="00AA2DF9"/>
    <w:rsid w:val="00AB0B9D"/>
    <w:rsid w:val="00AB58CD"/>
    <w:rsid w:val="00AC0B43"/>
    <w:rsid w:val="00AD2D55"/>
    <w:rsid w:val="00AD3D84"/>
    <w:rsid w:val="00AF34A4"/>
    <w:rsid w:val="00B03304"/>
    <w:rsid w:val="00B03F76"/>
    <w:rsid w:val="00B10F47"/>
    <w:rsid w:val="00B15664"/>
    <w:rsid w:val="00B16E4D"/>
    <w:rsid w:val="00B2186E"/>
    <w:rsid w:val="00B25B1C"/>
    <w:rsid w:val="00B53382"/>
    <w:rsid w:val="00B55F49"/>
    <w:rsid w:val="00B65347"/>
    <w:rsid w:val="00B70C01"/>
    <w:rsid w:val="00B73E08"/>
    <w:rsid w:val="00B83C1D"/>
    <w:rsid w:val="00BA00DB"/>
    <w:rsid w:val="00BA3BC7"/>
    <w:rsid w:val="00BB2810"/>
    <w:rsid w:val="00BB2FC4"/>
    <w:rsid w:val="00BB39F7"/>
    <w:rsid w:val="00BB543E"/>
    <w:rsid w:val="00BB7B78"/>
    <w:rsid w:val="00BC0C6F"/>
    <w:rsid w:val="00BD57FF"/>
    <w:rsid w:val="00BD79A9"/>
    <w:rsid w:val="00BE48BC"/>
    <w:rsid w:val="00BE5643"/>
    <w:rsid w:val="00BE5F1F"/>
    <w:rsid w:val="00BE6DA3"/>
    <w:rsid w:val="00BF20A3"/>
    <w:rsid w:val="00BF224C"/>
    <w:rsid w:val="00BF4862"/>
    <w:rsid w:val="00BF71A5"/>
    <w:rsid w:val="00C00892"/>
    <w:rsid w:val="00C04395"/>
    <w:rsid w:val="00C05098"/>
    <w:rsid w:val="00C05490"/>
    <w:rsid w:val="00C07F4E"/>
    <w:rsid w:val="00C15877"/>
    <w:rsid w:val="00C15C67"/>
    <w:rsid w:val="00C21003"/>
    <w:rsid w:val="00C47E09"/>
    <w:rsid w:val="00C50F33"/>
    <w:rsid w:val="00C5241E"/>
    <w:rsid w:val="00C57135"/>
    <w:rsid w:val="00C61DBD"/>
    <w:rsid w:val="00C7132D"/>
    <w:rsid w:val="00C76431"/>
    <w:rsid w:val="00CB040C"/>
    <w:rsid w:val="00CC3600"/>
    <w:rsid w:val="00CC7ED7"/>
    <w:rsid w:val="00CD3985"/>
    <w:rsid w:val="00CD5BC0"/>
    <w:rsid w:val="00CE47B0"/>
    <w:rsid w:val="00CE4EB2"/>
    <w:rsid w:val="00CE6763"/>
    <w:rsid w:val="00D25067"/>
    <w:rsid w:val="00D4192C"/>
    <w:rsid w:val="00D46E46"/>
    <w:rsid w:val="00D51D7A"/>
    <w:rsid w:val="00D57C94"/>
    <w:rsid w:val="00D72FC3"/>
    <w:rsid w:val="00D840F3"/>
    <w:rsid w:val="00D85F0A"/>
    <w:rsid w:val="00D86CEA"/>
    <w:rsid w:val="00D90A5E"/>
    <w:rsid w:val="00D945C5"/>
    <w:rsid w:val="00DB1D93"/>
    <w:rsid w:val="00DC18BA"/>
    <w:rsid w:val="00DC2FB4"/>
    <w:rsid w:val="00DC4B12"/>
    <w:rsid w:val="00DC67A8"/>
    <w:rsid w:val="00DD10E0"/>
    <w:rsid w:val="00DE495C"/>
    <w:rsid w:val="00DF09E7"/>
    <w:rsid w:val="00DF4D84"/>
    <w:rsid w:val="00DF690A"/>
    <w:rsid w:val="00E2383A"/>
    <w:rsid w:val="00E25001"/>
    <w:rsid w:val="00E25B88"/>
    <w:rsid w:val="00E31D8B"/>
    <w:rsid w:val="00E332A9"/>
    <w:rsid w:val="00E37AB9"/>
    <w:rsid w:val="00E50C68"/>
    <w:rsid w:val="00E8017B"/>
    <w:rsid w:val="00E949D9"/>
    <w:rsid w:val="00EC6037"/>
    <w:rsid w:val="00EE281B"/>
    <w:rsid w:val="00EE37C7"/>
    <w:rsid w:val="00F02E42"/>
    <w:rsid w:val="00F07773"/>
    <w:rsid w:val="00F35BE3"/>
    <w:rsid w:val="00F4357C"/>
    <w:rsid w:val="00F4795D"/>
    <w:rsid w:val="00F53846"/>
    <w:rsid w:val="00F85AE2"/>
    <w:rsid w:val="00F940B8"/>
    <w:rsid w:val="00F97ECA"/>
    <w:rsid w:val="00FA1EF8"/>
    <w:rsid w:val="00FB1A6F"/>
    <w:rsid w:val="00FB6470"/>
    <w:rsid w:val="00FC3DD8"/>
    <w:rsid w:val="00FC6DDF"/>
    <w:rsid w:val="00FF3F40"/>
    <w:rsid w:val="00FF4B09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E0A49D3-0F50-4E71-B1A9-FB08362A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ED1"/>
    <w:rPr>
      <w:rFonts w:ascii="Arial" w:hAnsi="Arial"/>
      <w:lang w:eastAsia="en-US"/>
    </w:rPr>
  </w:style>
  <w:style w:type="paragraph" w:styleId="1">
    <w:name w:val="heading 1"/>
    <w:basedOn w:val="a0"/>
    <w:next w:val="a0"/>
    <w:qFormat/>
    <w:rsid w:val="002D3ED1"/>
    <w:pPr>
      <w:keepNext/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2D3ED1"/>
    <w:pPr>
      <w:keepNext/>
      <w:spacing w:before="240" w:after="60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2D3ED1"/>
    <w:pPr>
      <w:keepNext/>
      <w:spacing w:before="240" w:after="60"/>
      <w:outlineLvl w:val="2"/>
    </w:pPr>
    <w:rPr>
      <w:b/>
      <w:sz w:val="22"/>
    </w:rPr>
  </w:style>
  <w:style w:type="paragraph" w:styleId="4">
    <w:name w:val="heading 4"/>
    <w:basedOn w:val="a0"/>
    <w:next w:val="a0"/>
    <w:qFormat/>
    <w:rsid w:val="002D3ED1"/>
    <w:pPr>
      <w:keepNext/>
      <w:spacing w:before="240" w:after="60"/>
      <w:outlineLvl w:val="3"/>
    </w:pPr>
    <w:rPr>
      <w:b/>
    </w:rPr>
  </w:style>
  <w:style w:type="paragraph" w:styleId="5">
    <w:name w:val="heading 5"/>
    <w:basedOn w:val="a0"/>
    <w:next w:val="a0"/>
    <w:qFormat/>
    <w:rsid w:val="002D3ED1"/>
    <w:pPr>
      <w:spacing w:before="240" w:after="60"/>
      <w:outlineLvl w:val="4"/>
    </w:pPr>
    <w:rPr>
      <w:b/>
      <w:i/>
    </w:rPr>
  </w:style>
  <w:style w:type="paragraph" w:styleId="6">
    <w:name w:val="heading 6"/>
    <w:basedOn w:val="a0"/>
    <w:next w:val="a0"/>
    <w:qFormat/>
    <w:rsid w:val="002D3ED1"/>
    <w:pPr>
      <w:spacing w:before="240" w:after="60"/>
      <w:outlineLvl w:val="5"/>
    </w:pPr>
    <w:rPr>
      <w:i/>
    </w:rPr>
  </w:style>
  <w:style w:type="paragraph" w:styleId="7">
    <w:name w:val="heading 7"/>
    <w:basedOn w:val="a0"/>
    <w:next w:val="a0"/>
    <w:qFormat/>
    <w:rsid w:val="002D3ED1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2D3ED1"/>
    <w:pPr>
      <w:spacing w:before="240" w:after="60"/>
      <w:outlineLvl w:val="7"/>
    </w:pPr>
    <w:rPr>
      <w:sz w:val="18"/>
    </w:rPr>
  </w:style>
  <w:style w:type="paragraph" w:styleId="9">
    <w:name w:val="heading 9"/>
    <w:basedOn w:val="a0"/>
    <w:next w:val="a0"/>
    <w:qFormat/>
    <w:rsid w:val="002D3ED1"/>
    <w:p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semiHidden/>
    <w:rsid w:val="002D3ED1"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2D3ED1"/>
  </w:style>
  <w:style w:type="paragraph" w:styleId="a4">
    <w:name w:val="caption"/>
    <w:basedOn w:val="a0"/>
    <w:next w:val="a0"/>
    <w:qFormat/>
    <w:rsid w:val="002D3ED1"/>
    <w:pPr>
      <w:spacing w:before="60" w:after="360"/>
      <w:jc w:val="center"/>
    </w:pPr>
    <w:rPr>
      <w:i/>
      <w:sz w:val="16"/>
    </w:rPr>
  </w:style>
  <w:style w:type="paragraph" w:customStyle="1" w:styleId="Table">
    <w:name w:val="Table"/>
    <w:basedOn w:val="a0"/>
    <w:rsid w:val="002D3ED1"/>
    <w:pPr>
      <w:spacing w:before="40" w:after="40"/>
    </w:pPr>
  </w:style>
  <w:style w:type="paragraph" w:styleId="a5">
    <w:name w:val="head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Bulletwithtext1">
    <w:name w:val="Bullet with text 1"/>
    <w:basedOn w:val="a0"/>
    <w:rsid w:val="002D3ED1"/>
    <w:pPr>
      <w:numPr>
        <w:numId w:val="5"/>
      </w:numPr>
    </w:pPr>
  </w:style>
  <w:style w:type="paragraph" w:customStyle="1" w:styleId="Bulletwithtext2">
    <w:name w:val="Bullet with text 2"/>
    <w:basedOn w:val="a0"/>
    <w:rsid w:val="002D3ED1"/>
    <w:pPr>
      <w:numPr>
        <w:numId w:val="3"/>
      </w:numPr>
    </w:pPr>
  </w:style>
  <w:style w:type="paragraph" w:customStyle="1" w:styleId="Header1">
    <w:name w:val="Header 1"/>
    <w:basedOn w:val="a0"/>
    <w:next w:val="a0"/>
    <w:rsid w:val="002D3ED1"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a0"/>
    <w:rsid w:val="002D3ED1"/>
    <w:pPr>
      <w:jc w:val="right"/>
    </w:pPr>
  </w:style>
  <w:style w:type="paragraph" w:customStyle="1" w:styleId="Header3">
    <w:name w:val="Header 3"/>
    <w:basedOn w:val="Header1"/>
    <w:next w:val="a0"/>
    <w:rsid w:val="002D3ED1"/>
    <w:pPr>
      <w:jc w:val="left"/>
    </w:pPr>
  </w:style>
  <w:style w:type="paragraph" w:styleId="20">
    <w:name w:val="toc 2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noProof/>
    </w:rPr>
  </w:style>
  <w:style w:type="paragraph" w:customStyle="1" w:styleId="Bulletwithtext3">
    <w:name w:val="Bullet with text 3"/>
    <w:basedOn w:val="a0"/>
    <w:rsid w:val="002D3ED1"/>
    <w:pPr>
      <w:numPr>
        <w:numId w:val="4"/>
      </w:numPr>
    </w:pPr>
  </w:style>
  <w:style w:type="paragraph" w:styleId="a6">
    <w:name w:val="Title"/>
    <w:basedOn w:val="a0"/>
    <w:next w:val="a0"/>
    <w:qFormat/>
    <w:rsid w:val="002D3ED1"/>
    <w:pPr>
      <w:keepNext/>
      <w:spacing w:before="240" w:after="60"/>
    </w:pPr>
    <w:rPr>
      <w:b/>
      <w:kern w:val="28"/>
      <w:sz w:val="24"/>
    </w:rPr>
  </w:style>
  <w:style w:type="paragraph" w:customStyle="1" w:styleId="Numberedlist1">
    <w:name w:val="Numbered list 1"/>
    <w:basedOn w:val="a"/>
    <w:autoRedefine/>
    <w:rsid w:val="002D3ED1"/>
    <w:pPr>
      <w:numPr>
        <w:numId w:val="10"/>
      </w:numPr>
    </w:pPr>
  </w:style>
  <w:style w:type="paragraph" w:customStyle="1" w:styleId="Numberedlist31">
    <w:name w:val="Numbered list 3.1"/>
    <w:basedOn w:val="1"/>
    <w:next w:val="a0"/>
    <w:rsid w:val="000B1DF3"/>
    <w:pPr>
      <w:numPr>
        <w:numId w:val="2"/>
      </w:numPr>
    </w:pPr>
  </w:style>
  <w:style w:type="paragraph" w:customStyle="1" w:styleId="HPInternal">
    <w:name w:val="HP_Internal"/>
    <w:basedOn w:val="a0"/>
    <w:next w:val="a0"/>
    <w:rsid w:val="002D3ED1"/>
    <w:rPr>
      <w:i/>
      <w:sz w:val="18"/>
    </w:rPr>
  </w:style>
  <w:style w:type="paragraph" w:styleId="10">
    <w:name w:val="toc 1"/>
    <w:basedOn w:val="a0"/>
    <w:next w:val="a0"/>
    <w:semiHidden/>
    <w:rsid w:val="002D3ED1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paragraph" w:customStyle="1" w:styleId="TitlePagebogus">
    <w:name w:val="TitlePage_bogus"/>
    <w:basedOn w:val="a0"/>
    <w:rsid w:val="002D3ED1"/>
  </w:style>
  <w:style w:type="paragraph" w:customStyle="1" w:styleId="TitlePageHeadernotused">
    <w:name w:val="TitlePage_Header_not_used"/>
    <w:basedOn w:val="a0"/>
    <w:rsid w:val="002D3ED1"/>
  </w:style>
  <w:style w:type="paragraph" w:customStyle="1" w:styleId="Numberedlist32">
    <w:name w:val="Numbered list 3.2"/>
    <w:basedOn w:val="2"/>
    <w:next w:val="a0"/>
    <w:rsid w:val="000B1DF3"/>
    <w:pPr>
      <w:numPr>
        <w:ilvl w:val="1"/>
        <w:numId w:val="2"/>
      </w:numPr>
    </w:pPr>
  </w:style>
  <w:style w:type="paragraph" w:customStyle="1" w:styleId="Bulletwithtext4">
    <w:name w:val="Bullet with text 4"/>
    <w:basedOn w:val="a0"/>
    <w:rsid w:val="002D3ED1"/>
    <w:pPr>
      <w:numPr>
        <w:numId w:val="7"/>
      </w:numPr>
    </w:pPr>
  </w:style>
  <w:style w:type="paragraph" w:customStyle="1" w:styleId="Numberedlist33">
    <w:name w:val="Numbered list 3.3"/>
    <w:basedOn w:val="3"/>
    <w:next w:val="a0"/>
    <w:rsid w:val="000B1DF3"/>
    <w:pPr>
      <w:numPr>
        <w:ilvl w:val="2"/>
        <w:numId w:val="2"/>
      </w:numPr>
    </w:pPr>
  </w:style>
  <w:style w:type="paragraph" w:customStyle="1" w:styleId="TableHeading">
    <w:name w:val="Table_Heading"/>
    <w:basedOn w:val="a0"/>
    <w:next w:val="Table"/>
    <w:rsid w:val="002D3ED1"/>
    <w:pPr>
      <w:keepNext/>
      <w:keepLines/>
      <w:spacing w:before="40" w:after="40"/>
    </w:pPr>
    <w:rPr>
      <w:b/>
    </w:rPr>
  </w:style>
  <w:style w:type="paragraph" w:styleId="30">
    <w:name w:val="toc 3"/>
    <w:basedOn w:val="a0"/>
    <w:next w:val="a0"/>
    <w:semiHidden/>
    <w:rsid w:val="002D3ED1"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  <w:noProof/>
    </w:rPr>
  </w:style>
  <w:style w:type="paragraph" w:customStyle="1" w:styleId="TableTitle">
    <w:name w:val="Table_Title"/>
    <w:basedOn w:val="a0"/>
    <w:next w:val="a0"/>
    <w:rsid w:val="002D3ED1"/>
    <w:pPr>
      <w:keepNext/>
      <w:keepLines/>
      <w:spacing w:before="240" w:after="60"/>
    </w:pPr>
    <w:rPr>
      <w:b/>
    </w:rPr>
  </w:style>
  <w:style w:type="paragraph" w:styleId="40">
    <w:name w:val="toc 4"/>
    <w:basedOn w:val="a0"/>
    <w:next w:val="a0"/>
    <w:semiHidden/>
    <w:rsid w:val="002D3ED1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paragraph" w:customStyle="1" w:styleId="TOCHeading">
    <w:name w:val="TOC_Heading"/>
    <w:basedOn w:val="a0"/>
    <w:next w:val="a0"/>
    <w:rsid w:val="002D3ED1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rsid w:val="002D3ED1"/>
    <w:pPr>
      <w:jc w:val="center"/>
    </w:pPr>
  </w:style>
  <w:style w:type="paragraph" w:customStyle="1" w:styleId="Numberedlist21">
    <w:name w:val="Numbered list 2.1"/>
    <w:basedOn w:val="1"/>
    <w:next w:val="a0"/>
    <w:rsid w:val="000B1DF3"/>
    <w:pPr>
      <w:numPr>
        <w:numId w:val="1"/>
      </w:numPr>
      <w:tabs>
        <w:tab w:val="clear" w:pos="360"/>
        <w:tab w:val="left" w:pos="720"/>
      </w:tabs>
      <w:ind w:left="720" w:hanging="720"/>
    </w:pPr>
  </w:style>
  <w:style w:type="paragraph" w:customStyle="1" w:styleId="Numberedlist22">
    <w:name w:val="Numbered list 2.2"/>
    <w:basedOn w:val="2"/>
    <w:next w:val="a0"/>
    <w:rsid w:val="000B1DF3"/>
    <w:pPr>
      <w:numPr>
        <w:ilvl w:val="1"/>
        <w:numId w:val="1"/>
      </w:numPr>
      <w:tabs>
        <w:tab w:val="clear" w:pos="1080"/>
        <w:tab w:val="left" w:pos="720"/>
      </w:tabs>
      <w:ind w:hanging="720"/>
    </w:pPr>
  </w:style>
  <w:style w:type="paragraph" w:customStyle="1" w:styleId="Numberedlist23">
    <w:name w:val="Numbered list 2.3"/>
    <w:basedOn w:val="3"/>
    <w:next w:val="a0"/>
    <w:rsid w:val="000B1DF3"/>
    <w:pPr>
      <w:numPr>
        <w:ilvl w:val="2"/>
        <w:numId w:val="1"/>
      </w:numPr>
      <w:tabs>
        <w:tab w:val="left" w:pos="1080"/>
        <w:tab w:val="left" w:pos="1440"/>
      </w:tabs>
      <w:ind w:hanging="1080"/>
    </w:pPr>
  </w:style>
  <w:style w:type="paragraph" w:customStyle="1" w:styleId="Numberedlist24">
    <w:name w:val="Numbered list 2.4"/>
    <w:basedOn w:val="4"/>
    <w:next w:val="a0"/>
    <w:rsid w:val="000B1DF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a0"/>
    <w:rsid w:val="002D3ED1"/>
    <w:rPr>
      <w:color w:val="FF0000"/>
    </w:rPr>
  </w:style>
  <w:style w:type="paragraph" w:customStyle="1" w:styleId="TitleCenter">
    <w:name w:val="Title_Center"/>
    <w:basedOn w:val="a6"/>
    <w:rsid w:val="002D3ED1"/>
    <w:pPr>
      <w:jc w:val="center"/>
    </w:pPr>
  </w:style>
  <w:style w:type="paragraph" w:customStyle="1" w:styleId="TableSmall">
    <w:name w:val="Table_Small"/>
    <w:basedOn w:val="Table"/>
    <w:rsid w:val="002D3ED1"/>
    <w:rPr>
      <w:sz w:val="16"/>
    </w:rPr>
  </w:style>
  <w:style w:type="character" w:customStyle="1" w:styleId="CharacterUserEntry">
    <w:name w:val="Character UserEntry"/>
    <w:rsid w:val="002D3ED1"/>
    <w:rPr>
      <w:color w:val="FF0000"/>
    </w:rPr>
  </w:style>
  <w:style w:type="paragraph" w:customStyle="1" w:styleId="TableHeadingCenter">
    <w:name w:val="Table_Heading_Center"/>
    <w:basedOn w:val="TableHeading"/>
    <w:rsid w:val="002D3ED1"/>
    <w:pPr>
      <w:jc w:val="center"/>
    </w:pPr>
  </w:style>
  <w:style w:type="paragraph" w:customStyle="1" w:styleId="TableSmHeading">
    <w:name w:val="Table_Sm_Heading"/>
    <w:basedOn w:val="TableHeading"/>
    <w:rsid w:val="002D3ED1"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rsid w:val="002D3ED1"/>
    <w:pPr>
      <w:jc w:val="center"/>
    </w:pPr>
  </w:style>
  <w:style w:type="paragraph" w:customStyle="1" w:styleId="Tablenotused">
    <w:name w:val="Table_not_used"/>
    <w:basedOn w:val="Table"/>
    <w:rsid w:val="002D3ED1"/>
    <w:pPr>
      <w:jc w:val="right"/>
    </w:pPr>
  </w:style>
  <w:style w:type="paragraph" w:customStyle="1" w:styleId="TableSmallRight">
    <w:name w:val="Table_Small_Right"/>
    <w:basedOn w:val="TableSmall"/>
    <w:rsid w:val="002D3ED1"/>
    <w:pPr>
      <w:jc w:val="right"/>
    </w:pPr>
  </w:style>
  <w:style w:type="paragraph" w:customStyle="1" w:styleId="TableSmallCenter">
    <w:name w:val="Table_Small_Center"/>
    <w:basedOn w:val="TableSmall"/>
    <w:rsid w:val="002D3ED1"/>
    <w:pPr>
      <w:jc w:val="center"/>
    </w:pPr>
  </w:style>
  <w:style w:type="paragraph" w:customStyle="1" w:styleId="TitlePageDetail">
    <w:name w:val="TitlePage_Detail"/>
    <w:basedOn w:val="TitlePageHeaderOOV"/>
    <w:rsid w:val="002D3ED1"/>
    <w:pPr>
      <w:spacing w:line="360" w:lineRule="auto"/>
    </w:pPr>
    <w:rPr>
      <w:b/>
      <w:sz w:val="20"/>
    </w:rPr>
  </w:style>
  <w:style w:type="paragraph" w:styleId="a7">
    <w:name w:val="Closing"/>
    <w:basedOn w:val="a0"/>
    <w:rsid w:val="002D3ED1"/>
    <w:pPr>
      <w:ind w:left="4320"/>
      <w:jc w:val="right"/>
    </w:pPr>
  </w:style>
  <w:style w:type="character" w:styleId="a8">
    <w:name w:val="annotation reference"/>
    <w:semiHidden/>
    <w:rsid w:val="002D3ED1"/>
    <w:rPr>
      <w:rFonts w:ascii="Arial" w:hAnsi="Arial"/>
      <w:sz w:val="16"/>
    </w:rPr>
  </w:style>
  <w:style w:type="paragraph" w:styleId="a9">
    <w:name w:val="Plain Text"/>
    <w:basedOn w:val="a0"/>
    <w:rsid w:val="002D3ED1"/>
    <w:rPr>
      <w:rFonts w:ascii="Times New Roman" w:hAnsi="Times New Roman"/>
    </w:rPr>
  </w:style>
  <w:style w:type="paragraph" w:customStyle="1" w:styleId="HPTableTitle">
    <w:name w:val="HP_Table_Title"/>
    <w:basedOn w:val="a0"/>
    <w:next w:val="a0"/>
    <w:rsid w:val="002D3ED1"/>
    <w:pPr>
      <w:keepNext/>
      <w:keepLines/>
      <w:spacing w:before="240" w:after="60"/>
    </w:pPr>
    <w:rPr>
      <w:b/>
      <w:sz w:val="18"/>
    </w:rPr>
  </w:style>
  <w:style w:type="character" w:styleId="aa">
    <w:name w:val="page number"/>
    <w:rsid w:val="002D3ED1"/>
    <w:rPr>
      <w:rFonts w:ascii="Arial" w:hAnsi="Arial"/>
      <w:sz w:val="18"/>
    </w:rPr>
  </w:style>
  <w:style w:type="paragraph" w:styleId="ab">
    <w:name w:val="footer"/>
    <w:basedOn w:val="a0"/>
    <w:rsid w:val="002D3ED1"/>
    <w:pPr>
      <w:tabs>
        <w:tab w:val="center" w:pos="4320"/>
        <w:tab w:val="right" w:pos="8640"/>
      </w:tabs>
    </w:pPr>
  </w:style>
  <w:style w:type="paragraph" w:customStyle="1" w:styleId="TableSmHeadingRight">
    <w:name w:val="Table_Sm_Heading_Right"/>
    <w:basedOn w:val="TableSmHeading"/>
    <w:rsid w:val="002D3ED1"/>
    <w:pPr>
      <w:jc w:val="right"/>
    </w:pPr>
  </w:style>
  <w:style w:type="paragraph" w:customStyle="1" w:styleId="TableMedium">
    <w:name w:val="Table_Medium"/>
    <w:basedOn w:val="Table"/>
    <w:rsid w:val="002D3ED1"/>
    <w:rPr>
      <w:sz w:val="18"/>
    </w:rPr>
  </w:style>
  <w:style w:type="paragraph" w:styleId="ac">
    <w:name w:val="Subtitle"/>
    <w:basedOn w:val="a0"/>
    <w:qFormat/>
    <w:rsid w:val="002D3ED1"/>
    <w:pPr>
      <w:spacing w:after="60"/>
      <w:jc w:val="center"/>
    </w:pPr>
    <w:rPr>
      <w:i/>
      <w:sz w:val="16"/>
    </w:rPr>
  </w:style>
  <w:style w:type="paragraph" w:customStyle="1" w:styleId="Bulletwithtext5">
    <w:name w:val="Bullet with text 5"/>
    <w:basedOn w:val="a0"/>
    <w:rsid w:val="002D3ED1"/>
    <w:pPr>
      <w:numPr>
        <w:numId w:val="6"/>
      </w:numPr>
    </w:pPr>
  </w:style>
  <w:style w:type="paragraph" w:customStyle="1" w:styleId="RMIndtasBullwtxt2">
    <w:name w:val="RM_Indt as Bull w txt 2"/>
    <w:basedOn w:val="Bulletwithtext2"/>
    <w:next w:val="Bulletwithtext2"/>
    <w:rsid w:val="002D3ED1"/>
    <w:pPr>
      <w:numPr>
        <w:numId w:val="0"/>
      </w:numPr>
      <w:ind w:left="720"/>
    </w:pPr>
  </w:style>
  <w:style w:type="paragraph" w:customStyle="1" w:styleId="TableHeadingRight">
    <w:name w:val="Table_Heading_Right"/>
    <w:basedOn w:val="TableHeading"/>
    <w:next w:val="Table"/>
    <w:rsid w:val="002D3ED1"/>
    <w:pPr>
      <w:jc w:val="right"/>
    </w:pPr>
  </w:style>
  <w:style w:type="paragraph" w:customStyle="1" w:styleId="RMHeading1">
    <w:name w:val="RM_Heading 1"/>
    <w:basedOn w:val="1"/>
    <w:next w:val="a0"/>
    <w:rsid w:val="002D3ED1"/>
    <w:pPr>
      <w:pageBreakBefore/>
    </w:pPr>
    <w:rPr>
      <w:sz w:val="32"/>
    </w:rPr>
  </w:style>
  <w:style w:type="paragraph" w:customStyle="1" w:styleId="RMHeading2">
    <w:name w:val="RM_Heading 2"/>
    <w:basedOn w:val="2"/>
    <w:next w:val="a0"/>
    <w:rsid w:val="002D3ED1"/>
    <w:pPr>
      <w:pageBreakBefore/>
    </w:pPr>
    <w:rPr>
      <w:sz w:val="30"/>
    </w:rPr>
  </w:style>
  <w:style w:type="paragraph" w:customStyle="1" w:styleId="RMHeading3">
    <w:name w:val="RM_Heading 3"/>
    <w:basedOn w:val="3"/>
    <w:next w:val="a0"/>
    <w:rsid w:val="002D3ED1"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a0"/>
    <w:rsid w:val="002D3ED1"/>
    <w:pPr>
      <w:tabs>
        <w:tab w:val="clear" w:pos="1440"/>
        <w:tab w:val="left" w:pos="567"/>
      </w:tabs>
      <w:ind w:left="568" w:hanging="284"/>
    </w:pPr>
  </w:style>
  <w:style w:type="paragraph" w:customStyle="1" w:styleId="TableRight">
    <w:name w:val="Table_Right"/>
    <w:basedOn w:val="Table"/>
    <w:rsid w:val="002D3ED1"/>
    <w:pPr>
      <w:jc w:val="right"/>
    </w:pPr>
  </w:style>
  <w:style w:type="paragraph" w:customStyle="1" w:styleId="TableSmHeadingCenter">
    <w:name w:val="Table_Sm_Heading_Center"/>
    <w:basedOn w:val="TableSmHeading"/>
    <w:rsid w:val="002D3ED1"/>
    <w:pPr>
      <w:jc w:val="center"/>
    </w:pPr>
  </w:style>
  <w:style w:type="paragraph" w:customStyle="1" w:styleId="TitlePageHeaderOOV">
    <w:name w:val="TitlePage_Header_OOV"/>
    <w:basedOn w:val="a0"/>
    <w:rsid w:val="002D3ED1"/>
    <w:pPr>
      <w:ind w:left="4060"/>
    </w:pPr>
    <w:rPr>
      <w:sz w:val="44"/>
    </w:rPr>
  </w:style>
  <w:style w:type="character" w:styleId="ad">
    <w:name w:val="Hyperlink"/>
    <w:rsid w:val="00CD3985"/>
    <w:rPr>
      <w:color w:val="0000FF"/>
      <w:u w:val="single"/>
    </w:rPr>
  </w:style>
  <w:style w:type="paragraph" w:customStyle="1" w:styleId="TitlePageHeader">
    <w:name w:val="TitlePage_Header"/>
    <w:basedOn w:val="a0"/>
    <w:rsid w:val="002D3ED1"/>
    <w:pPr>
      <w:spacing w:before="240" w:after="240"/>
      <w:ind w:left="3240"/>
    </w:pPr>
    <w:rPr>
      <w:b/>
      <w:sz w:val="32"/>
      <w:szCs w:val="32"/>
    </w:rPr>
  </w:style>
  <w:style w:type="paragraph" w:customStyle="1" w:styleId="HPGM">
    <w:name w:val="HPGM"/>
    <w:basedOn w:val="TableHeadingCenter"/>
    <w:rsid w:val="000B1DF3"/>
  </w:style>
  <w:style w:type="table" w:styleId="ae">
    <w:name w:val="Table Grid"/>
    <w:basedOn w:val="a2"/>
    <w:rsid w:val="009F028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HeadingStyleB1">
    <w:name w:val="Numbered Heading Style B.1"/>
    <w:basedOn w:val="1"/>
    <w:next w:val="a0"/>
    <w:rsid w:val="002D3ED1"/>
    <w:pPr>
      <w:numPr>
        <w:numId w:val="2"/>
      </w:numPr>
    </w:pPr>
  </w:style>
  <w:style w:type="paragraph" w:customStyle="1" w:styleId="NumberedHeadingStyleB2">
    <w:name w:val="Numbered Heading Style B.2"/>
    <w:basedOn w:val="2"/>
    <w:next w:val="a0"/>
    <w:rsid w:val="002D3ED1"/>
    <w:pPr>
      <w:numPr>
        <w:ilvl w:val="1"/>
        <w:numId w:val="2"/>
      </w:numPr>
    </w:pPr>
  </w:style>
  <w:style w:type="paragraph" w:customStyle="1" w:styleId="NumberedHeadingStyleB3">
    <w:name w:val="Numbered Heading Style B.3"/>
    <w:basedOn w:val="3"/>
    <w:next w:val="a0"/>
    <w:rsid w:val="002D3ED1"/>
    <w:pPr>
      <w:numPr>
        <w:ilvl w:val="2"/>
        <w:numId w:val="2"/>
      </w:numPr>
    </w:pPr>
  </w:style>
  <w:style w:type="paragraph" w:customStyle="1" w:styleId="NumberedHeadingStyleA1">
    <w:name w:val="Numbered Heading Style A.1"/>
    <w:basedOn w:val="1"/>
    <w:next w:val="a0"/>
    <w:rsid w:val="002D3ED1"/>
    <w:pPr>
      <w:numPr>
        <w:numId w:val="11"/>
      </w:numPr>
      <w:tabs>
        <w:tab w:val="left" w:pos="720"/>
      </w:tabs>
    </w:pPr>
  </w:style>
  <w:style w:type="paragraph" w:customStyle="1" w:styleId="NumberedHeadingStyleA2">
    <w:name w:val="Numbered Heading Style A.2"/>
    <w:basedOn w:val="2"/>
    <w:next w:val="a0"/>
    <w:rsid w:val="002D3ED1"/>
    <w:pPr>
      <w:numPr>
        <w:ilvl w:val="1"/>
        <w:numId w:val="11"/>
      </w:numPr>
    </w:pPr>
  </w:style>
  <w:style w:type="paragraph" w:customStyle="1" w:styleId="NumberedHeadingStyleA3">
    <w:name w:val="Numbered Heading Style A.3"/>
    <w:basedOn w:val="3"/>
    <w:next w:val="a0"/>
    <w:rsid w:val="002D3ED1"/>
    <w:pPr>
      <w:numPr>
        <w:ilvl w:val="2"/>
        <w:numId w:val="11"/>
      </w:numPr>
      <w:tabs>
        <w:tab w:val="left" w:pos="1080"/>
      </w:tabs>
    </w:pPr>
  </w:style>
  <w:style w:type="paragraph" w:customStyle="1" w:styleId="NumberedHeadingStyleA4">
    <w:name w:val="Numbered Heading Style A.4"/>
    <w:basedOn w:val="4"/>
    <w:next w:val="a0"/>
    <w:rsid w:val="002D3ED1"/>
    <w:pPr>
      <w:numPr>
        <w:ilvl w:val="3"/>
        <w:numId w:val="11"/>
      </w:numPr>
      <w:tabs>
        <w:tab w:val="left" w:pos="1440"/>
        <w:tab w:val="left" w:pos="1800"/>
      </w:tabs>
    </w:pPr>
  </w:style>
  <w:style w:type="paragraph" w:customStyle="1" w:styleId="CommandorProgramCode">
    <w:name w:val="Command or Program Code"/>
    <w:basedOn w:val="a0"/>
    <w:autoRedefine/>
    <w:rsid w:val="002D3ED1"/>
    <w:pPr>
      <w:jc w:val="both"/>
    </w:pPr>
    <w:rPr>
      <w:rFonts w:ascii="Courier New" w:hAnsi="Courier New"/>
    </w:rPr>
  </w:style>
  <w:style w:type="paragraph" w:customStyle="1" w:styleId="Note">
    <w:name w:val="Note"/>
    <w:basedOn w:val="a0"/>
    <w:autoRedefine/>
    <w:rsid w:val="002D3ED1"/>
    <w:pPr>
      <w:pBdr>
        <w:top w:val="single" w:sz="4" w:space="1" w:color="auto"/>
        <w:bottom w:val="single" w:sz="4" w:space="1" w:color="auto"/>
      </w:pBdr>
      <w:jc w:val="both"/>
    </w:pPr>
    <w:rPr>
      <w:i/>
      <w:iCs/>
    </w:rPr>
  </w:style>
  <w:style w:type="paragraph" w:styleId="a">
    <w:name w:val="List Number"/>
    <w:basedOn w:val="a0"/>
    <w:rsid w:val="002D3ED1"/>
    <w:pPr>
      <w:numPr>
        <w:numId w:val="8"/>
      </w:numPr>
    </w:pPr>
  </w:style>
  <w:style w:type="numbering" w:styleId="111111">
    <w:name w:val="Outline List 2"/>
    <w:basedOn w:val="a3"/>
    <w:rsid w:val="00054679"/>
    <w:pPr>
      <w:numPr>
        <w:numId w:val="9"/>
      </w:numPr>
    </w:pPr>
  </w:style>
  <w:style w:type="paragraph" w:customStyle="1" w:styleId="NumberedHeadingStyleA5">
    <w:name w:val="Numbered Heading Style A.5"/>
    <w:basedOn w:val="5"/>
    <w:next w:val="a0"/>
    <w:rsid w:val="002D3ED1"/>
    <w:pPr>
      <w:keepNext/>
      <w:numPr>
        <w:ilvl w:val="4"/>
        <w:numId w:val="11"/>
      </w:numPr>
    </w:pPr>
    <w:rPr>
      <w:szCs w:val="12"/>
    </w:rPr>
  </w:style>
  <w:style w:type="paragraph" w:customStyle="1" w:styleId="NumberedHeadingStyleA6">
    <w:name w:val="Numbered Heading Style A.6"/>
    <w:basedOn w:val="6"/>
    <w:next w:val="a0"/>
    <w:rsid w:val="002D3ED1"/>
    <w:pPr>
      <w:keepNext/>
      <w:numPr>
        <w:ilvl w:val="5"/>
        <w:numId w:val="11"/>
      </w:numPr>
    </w:pPr>
    <w:rPr>
      <w:szCs w:val="12"/>
    </w:rPr>
  </w:style>
  <w:style w:type="paragraph" w:customStyle="1" w:styleId="NumberedHeadingStyleA7">
    <w:name w:val="Numbered Heading Style A.7"/>
    <w:basedOn w:val="7"/>
    <w:next w:val="a0"/>
    <w:rsid w:val="002D3ED1"/>
    <w:pPr>
      <w:keepNext/>
      <w:numPr>
        <w:ilvl w:val="6"/>
        <w:numId w:val="11"/>
      </w:numPr>
    </w:pPr>
    <w:rPr>
      <w:szCs w:val="12"/>
    </w:rPr>
  </w:style>
  <w:style w:type="paragraph" w:customStyle="1" w:styleId="NumberedHeadingStyleA8">
    <w:name w:val="Numbered Heading Style A.8"/>
    <w:basedOn w:val="8"/>
    <w:next w:val="a0"/>
    <w:rsid w:val="002D3ED1"/>
    <w:pPr>
      <w:keepNext/>
      <w:numPr>
        <w:ilvl w:val="7"/>
        <w:numId w:val="11"/>
      </w:numPr>
    </w:pPr>
    <w:rPr>
      <w:szCs w:val="12"/>
    </w:rPr>
  </w:style>
  <w:style w:type="paragraph" w:customStyle="1" w:styleId="NumberedHeadingStyleA9">
    <w:name w:val="Numbered Heading Style A.9"/>
    <w:basedOn w:val="9"/>
    <w:next w:val="a0"/>
    <w:rsid w:val="002D3ED1"/>
    <w:pPr>
      <w:keepNext/>
      <w:numPr>
        <w:ilvl w:val="8"/>
        <w:numId w:val="11"/>
      </w:numPr>
    </w:pPr>
    <w:rPr>
      <w:szCs w:val="12"/>
    </w:rPr>
  </w:style>
  <w:style w:type="paragraph" w:styleId="af">
    <w:name w:val="Balloon Text"/>
    <w:basedOn w:val="a0"/>
    <w:link w:val="Char"/>
    <w:rsid w:val="00A462BA"/>
    <w:rPr>
      <w:sz w:val="18"/>
      <w:szCs w:val="18"/>
      <w:lang w:val="x-none"/>
    </w:rPr>
  </w:style>
  <w:style w:type="character" w:customStyle="1" w:styleId="Char">
    <w:name w:val="批注框文本 Char"/>
    <w:link w:val="af"/>
    <w:rsid w:val="00A462BA"/>
    <w:rPr>
      <w:rFonts w:ascii="Arial" w:hAnsi="Arial"/>
      <w:sz w:val="18"/>
      <w:szCs w:val="18"/>
      <w:lang w:eastAsia="en-US"/>
    </w:rPr>
  </w:style>
  <w:style w:type="paragraph" w:customStyle="1" w:styleId="purpose">
    <w:name w:val="purpose"/>
    <w:basedOn w:val="2"/>
    <w:rsid w:val="00C04395"/>
    <w:pPr>
      <w:widowControl w:val="0"/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rFonts w:ascii="Century Schoolbook" w:eastAsia="BatangChe" w:hAnsi="Century Schoolbook"/>
      <w:lang w:eastAsia="ko-KR"/>
    </w:rPr>
  </w:style>
  <w:style w:type="paragraph" w:customStyle="1" w:styleId="TemplateSubHeading">
    <w:name w:val="Template Sub Heading"/>
    <w:basedOn w:val="a0"/>
    <w:rsid w:val="00C04395"/>
    <w:pPr>
      <w:overflowPunct w:val="0"/>
      <w:autoSpaceDE w:val="0"/>
      <w:autoSpaceDN w:val="0"/>
      <w:adjustRightInd w:val="0"/>
      <w:spacing w:before="100" w:after="60"/>
      <w:textAlignment w:val="baseline"/>
    </w:pPr>
    <w:rPr>
      <w:b/>
    </w:rPr>
  </w:style>
  <w:style w:type="paragraph" w:customStyle="1" w:styleId="TemplateBody">
    <w:name w:val="Template Body"/>
    <w:basedOn w:val="a0"/>
    <w:rsid w:val="00BE48BC"/>
    <w:pPr>
      <w:tabs>
        <w:tab w:val="left" w:pos="-720"/>
      </w:tabs>
      <w:overflowPunct w:val="0"/>
      <w:autoSpaceDE w:val="0"/>
      <w:autoSpaceDN w:val="0"/>
      <w:adjustRightInd w:val="0"/>
      <w:spacing w:before="100" w:after="60"/>
      <w:textAlignment w:val="baseline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____1.xlsm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ernrenn\Application%20Data\Microsoft\Templates\HPGM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6B9E4-3F59-48A9-8D84-044636FC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HPGM.dot</Template>
  <TotalTime>0</TotalTime>
  <Pages>3</Pages>
  <Words>52</Words>
  <Characters>300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Template</vt:lpstr>
    </vt:vector>
  </TitlesOfParts>
  <Manager>Shi, Xiaodong</Manager>
  <Company>NEC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Template</dc:title>
  <dc:subject>NEC Global Method</dc:subject>
  <dc:creator>Hongbo.Zhang@hidmgroup.com</dc:creator>
  <cp:keywords/>
  <dc:description>&lt;ab&gt;</dc:description>
  <cp:lastModifiedBy>Hongbo.Zhang 张宏波</cp:lastModifiedBy>
  <cp:revision>2</cp:revision>
  <cp:lastPrinted>2005-02-17T06:26:00Z</cp:lastPrinted>
  <dcterms:created xsi:type="dcterms:W3CDTF">2018-07-26T05:26:00Z</dcterms:created>
  <dcterms:modified xsi:type="dcterms:W3CDTF">2018-07-26T05:26:00Z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_Document_Id">
    <vt:lpwstr>MES-URD-0001</vt:lpwstr>
  </property>
  <property fmtid="{D5CDD505-2E9C-101B-9397-08002B2CF9AE}" pid="3" name="EID_No">
    <vt:lpwstr>Project ID No</vt:lpwstr>
  </property>
  <property fmtid="{D5CDD505-2E9C-101B-9397-08002B2CF9AE}" pid="4" name="Project_Name">
    <vt:lpwstr>Shanghai HuaLi CIM Project</vt:lpwstr>
  </property>
  <property fmtid="{D5CDD505-2E9C-101B-9397-08002B2CF9AE}" pid="5" name="Project_Acronym">
    <vt:lpwstr>SHLMC CIM</vt:lpwstr>
  </property>
  <property fmtid="{D5CDD505-2E9C-101B-9397-08002B2CF9AE}" pid="6" name="Project_Manager">
    <vt:lpwstr>Document Author</vt:lpwstr>
  </property>
  <property fmtid="{D5CDD505-2E9C-101B-9397-08002B2CF9AE}" pid="7" name="Project_Manager_Title">
    <vt:lpwstr>Document Author Title</vt:lpwstr>
  </property>
  <property fmtid="{D5CDD505-2E9C-101B-9397-08002B2CF9AE}" pid="8" name="Client_Name">
    <vt:lpwstr>SHLMC</vt:lpwstr>
  </property>
  <property fmtid="{D5CDD505-2E9C-101B-9397-08002B2CF9AE}" pid="9" name="DontUpdate">
    <vt:lpwstr>True</vt:lpwstr>
  </property>
  <property fmtid="{D5CDD505-2E9C-101B-9397-08002B2CF9AE}" pid="10" name="Tool_Name">
    <vt:lpwstr>Business and User Requirements Specification</vt:lpwstr>
  </property>
  <property fmtid="{D5CDD505-2E9C-101B-9397-08002B2CF9AE}" pid="11" name="Version">
    <vt:lpwstr>1.00</vt:lpwstr>
  </property>
  <property fmtid="{D5CDD505-2E9C-101B-9397-08002B2CF9AE}" pid="12" name="Release_Date">
    <vt:lpwstr>&lt;&lt;Release Date&gt;&gt;</vt:lpwstr>
  </property>
  <property fmtid="{D5CDD505-2E9C-101B-9397-08002B2CF9AE}" pid="13" name="Tool_ID">
    <vt:lpwstr>Template</vt:lpwstr>
  </property>
  <property fmtid="{D5CDD505-2E9C-101B-9397-08002B2CF9AE}" pid="14" name="ToggleDesignation">
    <vt:lpwstr>NEC Restricted</vt:lpwstr>
  </property>
  <property fmtid="{D5CDD505-2E9C-101B-9397-08002B2CF9AE}" pid="15" name="Doc_Ver_Num">
    <vt:lpwstr>&lt;&lt;Version Number&gt;&gt;</vt:lpwstr>
  </property>
  <property fmtid="{D5CDD505-2E9C-101B-9397-08002B2CF9AE}" pid="16" name="Doc_Ver_Date">
    <vt:lpwstr>&lt;&lt;Version Date&gt;&gt;</vt:lpwstr>
  </property>
  <property fmtid="{D5CDD505-2E9C-101B-9397-08002B2CF9AE}" pid="17" name="Review_Method">
    <vt:lpwstr>Review Method</vt:lpwstr>
  </property>
  <property fmtid="{D5CDD505-2E9C-101B-9397-08002B2CF9AE}" pid="18" name="Project_ID_No">
    <vt:lpwstr>&lt;&lt;Project ID No&gt;&gt;</vt:lpwstr>
  </property>
  <property fmtid="{D5CDD505-2E9C-101B-9397-08002B2CF9AE}" pid="19" name="Customer_Name">
    <vt:lpwstr>SHLMC</vt:lpwstr>
  </property>
  <property fmtid="{D5CDD505-2E9C-101B-9397-08002B2CF9AE}" pid="20" name="My_Default_Paper_Size">
    <vt:lpwstr>Letter</vt:lpwstr>
  </property>
  <property fmtid="{D5CDD505-2E9C-101B-9397-08002B2CF9AE}" pid="21" name="Use_Doc_Paper_Size">
    <vt:lpwstr>No</vt:lpwstr>
  </property>
</Properties>
</file>